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C70" w:rsidRDefault="00B24680" w:rsidP="009F16EE">
      <w:pPr>
        <w:pStyle w:val="Heading2"/>
        <w:pBdr>
          <w:top w:val="single" w:sz="4" w:space="1" w:color="auto"/>
          <w:bottom w:val="single" w:sz="4" w:space="1" w:color="auto"/>
        </w:pBdr>
        <w:tabs>
          <w:tab w:val="clear" w:pos="-720"/>
        </w:tabs>
        <w:jc w:val="both"/>
        <w:rPr>
          <w:rFonts w:ascii="Verdana" w:hAnsi="Verdana"/>
          <w:sz w:val="22"/>
          <w:szCs w:val="24"/>
        </w:rPr>
      </w:pPr>
      <w:r w:rsidRPr="008938C7">
        <w:rPr>
          <w:rFonts w:ascii="Verdana" w:hAnsi="Verdana"/>
          <w:sz w:val="22"/>
          <w:szCs w:val="24"/>
        </w:rPr>
        <w:t>SUMMARY</w:t>
      </w:r>
      <w:r w:rsidR="00491D5F" w:rsidRPr="008938C7">
        <w:rPr>
          <w:rFonts w:ascii="Verdana" w:hAnsi="Verdana"/>
          <w:sz w:val="22"/>
          <w:szCs w:val="24"/>
        </w:rPr>
        <w:t xml:space="preserve"> </w:t>
      </w:r>
    </w:p>
    <w:p w:rsidR="00B24680" w:rsidRPr="008938C7" w:rsidRDefault="00176E27" w:rsidP="0031183B">
      <w:pPr>
        <w:pStyle w:val="Heading2"/>
        <w:pBdr>
          <w:top w:val="single" w:sz="4" w:space="1" w:color="auto"/>
          <w:bottom w:val="single" w:sz="4" w:space="1" w:color="auto"/>
        </w:pBdr>
        <w:tabs>
          <w:tab w:val="clear" w:pos="-720"/>
        </w:tabs>
        <w:jc w:val="both"/>
        <w:rPr>
          <w:rFonts w:ascii="Verdana" w:hAnsi="Verdana"/>
          <w:sz w:val="22"/>
          <w:szCs w:val="24"/>
        </w:rPr>
      </w:pPr>
      <w:r>
        <w:rPr>
          <w:rFonts w:ascii="Verdana" w:hAnsi="Verdana"/>
          <w:sz w:val="22"/>
          <w:szCs w:val="24"/>
        </w:rPr>
        <w:t>E</w:t>
      </w:r>
      <w:r w:rsidR="00F73997">
        <w:rPr>
          <w:rFonts w:ascii="Verdana" w:hAnsi="Verdana"/>
          <w:sz w:val="22"/>
          <w:szCs w:val="24"/>
        </w:rPr>
        <w:t xml:space="preserve">xperience in </w:t>
      </w:r>
      <w:r w:rsidR="009C1AF2">
        <w:rPr>
          <w:rFonts w:ascii="Verdana" w:hAnsi="Verdana"/>
          <w:sz w:val="20"/>
        </w:rPr>
        <w:t xml:space="preserve">ETL </w:t>
      </w:r>
      <w:r>
        <w:rPr>
          <w:rFonts w:ascii="Verdana" w:hAnsi="Verdana"/>
          <w:sz w:val="20"/>
        </w:rPr>
        <w:t>Process</w:t>
      </w:r>
    </w:p>
    <w:p w:rsidR="00C331B1" w:rsidRDefault="009A219C" w:rsidP="00C331B1">
      <w:pPr>
        <w:pStyle w:val="CogCVMainBullet"/>
        <w:rPr>
          <w:rFonts w:ascii="Verdana" w:hAnsi="Verdana" w:cs="Times New Roman"/>
          <w:bCs w:val="0"/>
          <w:snapToGrid/>
          <w:color w:val="000000"/>
          <w:sz w:val="22"/>
          <w:lang w:val="en-US"/>
        </w:rPr>
      </w:pPr>
      <w:r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>Over all 4</w:t>
      </w:r>
      <w:r w:rsidR="00323222"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>.5</w:t>
      </w:r>
      <w:r w:rsidR="00C331B1" w:rsidRPr="00C331B1"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 xml:space="preserve"> Years of e</w:t>
      </w:r>
      <w:r w:rsidR="00C331B1"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>xperience in IT indus</w:t>
      </w:r>
      <w:r w:rsidR="00E32805"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>t</w:t>
      </w:r>
      <w:r w:rsidR="00C331B1"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>ry.</w:t>
      </w:r>
    </w:p>
    <w:p w:rsidR="00667858" w:rsidRDefault="00667858" w:rsidP="00C331B1">
      <w:pPr>
        <w:pStyle w:val="CogCVMainBullet"/>
        <w:rPr>
          <w:rFonts w:ascii="Verdana" w:hAnsi="Verdana" w:cs="Times New Roman"/>
          <w:bCs w:val="0"/>
          <w:snapToGrid/>
          <w:color w:val="000000"/>
          <w:sz w:val="22"/>
          <w:lang w:val="en-US"/>
        </w:rPr>
      </w:pPr>
      <w:r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 xml:space="preserve">Worked on ETL process </w:t>
      </w:r>
      <w:r w:rsidR="007D709D"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 xml:space="preserve">using Viper Tool, </w:t>
      </w:r>
      <w:r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>being part of development team</w:t>
      </w:r>
    </w:p>
    <w:p w:rsidR="006E0FCE" w:rsidRDefault="006E0FCE" w:rsidP="00C331B1">
      <w:pPr>
        <w:pStyle w:val="CogCVMainBullet"/>
        <w:rPr>
          <w:rFonts w:ascii="Verdana" w:hAnsi="Verdana" w:cs="Times New Roman"/>
          <w:bCs w:val="0"/>
          <w:snapToGrid/>
          <w:color w:val="000000"/>
          <w:sz w:val="22"/>
          <w:lang w:val="en-US"/>
        </w:rPr>
      </w:pPr>
      <w:r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>Have knoledge of Informatica as well as Talend Tool.</w:t>
      </w:r>
    </w:p>
    <w:p w:rsidR="006E0FCE" w:rsidRDefault="006E0FCE" w:rsidP="00C331B1">
      <w:pPr>
        <w:pStyle w:val="CogCVMainBullet"/>
        <w:rPr>
          <w:rFonts w:ascii="Verdana" w:hAnsi="Verdana" w:cs="Times New Roman"/>
          <w:bCs w:val="0"/>
          <w:snapToGrid/>
          <w:color w:val="000000"/>
          <w:sz w:val="22"/>
          <w:lang w:val="en-US"/>
        </w:rPr>
      </w:pPr>
      <w:r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>Have strong knowledge in Core Java</w:t>
      </w:r>
    </w:p>
    <w:p w:rsidR="00667858" w:rsidRDefault="00667858" w:rsidP="00C331B1">
      <w:pPr>
        <w:pStyle w:val="CogCVMainBullet"/>
        <w:rPr>
          <w:rFonts w:ascii="Verdana" w:hAnsi="Verdana" w:cs="Times New Roman"/>
          <w:bCs w:val="0"/>
          <w:snapToGrid/>
          <w:color w:val="000000"/>
          <w:sz w:val="22"/>
          <w:lang w:val="en-US"/>
        </w:rPr>
      </w:pPr>
      <w:r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>Worked in Production Support and handled the client’s urgent requirements.</w:t>
      </w:r>
    </w:p>
    <w:p w:rsidR="00667858" w:rsidRDefault="00667858" w:rsidP="00C331B1">
      <w:pPr>
        <w:pStyle w:val="CogCVMainBullet"/>
        <w:rPr>
          <w:rFonts w:ascii="Verdana" w:hAnsi="Verdana" w:cs="Times New Roman"/>
          <w:bCs w:val="0"/>
          <w:snapToGrid/>
          <w:color w:val="000000"/>
          <w:sz w:val="22"/>
          <w:lang w:val="en-US"/>
        </w:rPr>
      </w:pPr>
      <w:r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 xml:space="preserve">Have </w:t>
      </w:r>
      <w:r w:rsidR="005D1011">
        <w:rPr>
          <w:rFonts w:ascii="Verdana" w:hAnsi="Verdana"/>
          <w:sz w:val="22"/>
        </w:rPr>
        <w:t xml:space="preserve">experience </w:t>
      </w:r>
      <w:r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>of</w:t>
      </w:r>
      <w:r w:rsidR="00E32805"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 xml:space="preserve"> working with the clients direc</w:t>
      </w:r>
      <w:r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>t</w:t>
      </w:r>
      <w:r w:rsidR="00E32805"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>l</w:t>
      </w:r>
      <w:r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>y</w:t>
      </w:r>
    </w:p>
    <w:p w:rsidR="00667858" w:rsidRPr="00C331B1" w:rsidRDefault="00667858" w:rsidP="00C331B1">
      <w:pPr>
        <w:pStyle w:val="CogCVMainBullet"/>
        <w:rPr>
          <w:rFonts w:ascii="Verdana" w:hAnsi="Verdana" w:cs="Times New Roman"/>
          <w:bCs w:val="0"/>
          <w:snapToGrid/>
          <w:color w:val="000000"/>
          <w:sz w:val="22"/>
          <w:lang w:val="en-US"/>
        </w:rPr>
      </w:pPr>
      <w:r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 xml:space="preserve">Have </w:t>
      </w:r>
      <w:r w:rsidR="005D1011">
        <w:rPr>
          <w:rFonts w:ascii="Verdana" w:hAnsi="Verdana"/>
          <w:sz w:val="22"/>
        </w:rPr>
        <w:t xml:space="preserve">experience </w:t>
      </w:r>
      <w:r>
        <w:rPr>
          <w:rFonts w:ascii="Verdana" w:hAnsi="Verdana" w:cs="Times New Roman"/>
          <w:bCs w:val="0"/>
          <w:snapToGrid/>
          <w:color w:val="000000"/>
          <w:sz w:val="22"/>
          <w:lang w:val="en-US"/>
        </w:rPr>
        <w:t>of giving training sessions to new team members</w:t>
      </w:r>
    </w:p>
    <w:p w:rsidR="00C331B1" w:rsidRPr="00DE06B2" w:rsidRDefault="00C331B1" w:rsidP="0066352E">
      <w:pPr>
        <w:pStyle w:val="CogCVMainBullet"/>
        <w:numPr>
          <w:ilvl w:val="0"/>
          <w:numId w:val="0"/>
        </w:numPr>
        <w:ind w:left="1080"/>
        <w:rPr>
          <w:rFonts w:ascii="Verdana" w:hAnsi="Verdana" w:cs="Times New Roman"/>
          <w:bCs w:val="0"/>
          <w:snapToGrid/>
          <w:color w:val="000000"/>
          <w:sz w:val="22"/>
          <w:lang w:val="en-US"/>
        </w:rPr>
      </w:pPr>
    </w:p>
    <w:p w:rsidR="008650B4" w:rsidRPr="008650B4" w:rsidRDefault="008650B4" w:rsidP="008650B4">
      <w:pPr>
        <w:pStyle w:val="CogCVMainBullet"/>
        <w:numPr>
          <w:ilvl w:val="0"/>
          <w:numId w:val="0"/>
        </w:numPr>
        <w:ind w:left="1080"/>
        <w:rPr>
          <w:rFonts w:ascii="Verdana" w:hAnsi="Verdana" w:cs="Times New Roman"/>
          <w:bCs w:val="0"/>
          <w:snapToGrid/>
          <w:color w:val="000000"/>
          <w:sz w:val="22"/>
          <w:lang w:val="en-US"/>
        </w:rPr>
      </w:pPr>
    </w:p>
    <w:p w:rsidR="00B24680" w:rsidRPr="008938C7" w:rsidRDefault="00B24680" w:rsidP="009F16EE">
      <w:pPr>
        <w:pStyle w:val="Heading2"/>
        <w:pBdr>
          <w:top w:val="single" w:sz="4" w:space="1" w:color="auto"/>
          <w:bottom w:val="single" w:sz="4" w:space="1" w:color="auto"/>
        </w:pBdr>
        <w:tabs>
          <w:tab w:val="clear" w:pos="-720"/>
        </w:tabs>
        <w:jc w:val="both"/>
        <w:rPr>
          <w:rFonts w:ascii="Verdana" w:hAnsi="Verdana"/>
          <w:sz w:val="22"/>
          <w:szCs w:val="24"/>
        </w:rPr>
      </w:pPr>
      <w:r w:rsidRPr="008938C7">
        <w:rPr>
          <w:rFonts w:ascii="Verdana" w:hAnsi="Verdana"/>
          <w:sz w:val="22"/>
          <w:szCs w:val="24"/>
        </w:rPr>
        <w:t>TECHNICAL SKILLS</w:t>
      </w:r>
    </w:p>
    <w:tbl>
      <w:tblPr>
        <w:tblW w:w="20582" w:type="dxa"/>
        <w:tblLook w:val="01E0"/>
      </w:tblPr>
      <w:tblGrid>
        <w:gridCol w:w="239"/>
        <w:gridCol w:w="10047"/>
        <w:gridCol w:w="5143"/>
        <w:gridCol w:w="5153"/>
      </w:tblGrid>
      <w:tr w:rsidR="00A94F3F" w:rsidRPr="008938C7" w:rsidTr="00DC6848">
        <w:trPr>
          <w:trHeight w:val="80"/>
        </w:trPr>
        <w:tc>
          <w:tcPr>
            <w:tcW w:w="239" w:type="dxa"/>
          </w:tcPr>
          <w:p w:rsidR="00A94F3F" w:rsidRPr="0029041F" w:rsidRDefault="00A94F3F" w:rsidP="00A94F3F">
            <w:pPr>
              <w:pStyle w:val="BodyText"/>
              <w:tabs>
                <w:tab w:val="left" w:pos="3765"/>
              </w:tabs>
              <w:rPr>
                <w:rFonts w:ascii="Verdana" w:hAnsi="Verdana"/>
                <w:noProof/>
                <w:sz w:val="22"/>
                <w:szCs w:val="24"/>
                <w:lang w:val="en-US"/>
              </w:rPr>
            </w:pPr>
          </w:p>
        </w:tc>
        <w:tc>
          <w:tcPr>
            <w:tcW w:w="10047" w:type="dxa"/>
          </w:tcPr>
          <w:p w:rsidR="009C1AF2" w:rsidRDefault="009C1AF2" w:rsidP="009C1AF2">
            <w:pPr>
              <w:ind w:left="720"/>
              <w:jc w:val="both"/>
              <w:rPr>
                <w:rFonts w:ascii="Verdana" w:hAnsi="Verdana"/>
                <w:color w:val="000000"/>
                <w:sz w:val="22"/>
                <w:szCs w:val="24"/>
              </w:rPr>
            </w:pPr>
          </w:p>
          <w:p w:rsidR="00C247FF" w:rsidRDefault="00C247FF" w:rsidP="009C1AF2">
            <w:pPr>
              <w:numPr>
                <w:ilvl w:val="0"/>
                <w:numId w:val="26"/>
              </w:numPr>
              <w:jc w:val="both"/>
              <w:rPr>
                <w:rFonts w:ascii="Verdana" w:hAnsi="Verdana"/>
                <w:color w:val="000000"/>
                <w:sz w:val="22"/>
                <w:szCs w:val="24"/>
              </w:rPr>
            </w:pPr>
            <w:r w:rsidRPr="00C247FF">
              <w:rPr>
                <w:rFonts w:ascii="Verdana" w:hAnsi="Verdana"/>
                <w:color w:val="000000"/>
                <w:sz w:val="22"/>
                <w:szCs w:val="24"/>
              </w:rPr>
              <w:t xml:space="preserve">Experienced in </w:t>
            </w:r>
            <w:r w:rsidR="009C1AF2">
              <w:rPr>
                <w:rFonts w:ascii="Verdana" w:hAnsi="Verdana"/>
                <w:color w:val="000000"/>
                <w:sz w:val="22"/>
                <w:szCs w:val="24"/>
              </w:rPr>
              <w:t xml:space="preserve">ETL </w:t>
            </w:r>
            <w:r w:rsidR="009F60E6">
              <w:rPr>
                <w:rFonts w:ascii="Verdana" w:hAnsi="Verdana"/>
                <w:color w:val="000000"/>
                <w:sz w:val="22"/>
                <w:szCs w:val="24"/>
              </w:rPr>
              <w:t>Tool (Viper</w:t>
            </w:r>
            <w:r w:rsidR="00F71340">
              <w:rPr>
                <w:rFonts w:ascii="Verdana" w:hAnsi="Verdana"/>
                <w:color w:val="000000"/>
                <w:sz w:val="22"/>
                <w:szCs w:val="24"/>
              </w:rPr>
              <w:t xml:space="preserve"> Tool</w:t>
            </w:r>
            <w:r w:rsidR="009F60E6">
              <w:rPr>
                <w:rFonts w:ascii="Verdana" w:hAnsi="Verdana"/>
                <w:color w:val="000000"/>
                <w:sz w:val="22"/>
                <w:szCs w:val="24"/>
              </w:rPr>
              <w:t>)</w:t>
            </w:r>
            <w:r w:rsidR="009C1AF2">
              <w:rPr>
                <w:rFonts w:ascii="Verdana" w:hAnsi="Verdana"/>
                <w:color w:val="000000"/>
                <w:sz w:val="22"/>
                <w:szCs w:val="24"/>
              </w:rPr>
              <w:t>.</w:t>
            </w:r>
          </w:p>
          <w:p w:rsidR="006E0FCE" w:rsidRDefault="006E0FCE" w:rsidP="009C1AF2">
            <w:pPr>
              <w:numPr>
                <w:ilvl w:val="0"/>
                <w:numId w:val="26"/>
              </w:numPr>
              <w:jc w:val="both"/>
              <w:rPr>
                <w:rFonts w:ascii="Verdana" w:hAnsi="Verdana"/>
                <w:color w:val="000000"/>
                <w:sz w:val="22"/>
                <w:szCs w:val="24"/>
              </w:rPr>
            </w:pPr>
            <w:r>
              <w:rPr>
                <w:rFonts w:ascii="Verdana" w:hAnsi="Verdana"/>
                <w:color w:val="000000"/>
                <w:sz w:val="22"/>
                <w:szCs w:val="24"/>
              </w:rPr>
              <w:t>Informatica</w:t>
            </w:r>
          </w:p>
          <w:p w:rsidR="006E0FCE" w:rsidRDefault="006E0FCE" w:rsidP="009C1AF2">
            <w:pPr>
              <w:numPr>
                <w:ilvl w:val="0"/>
                <w:numId w:val="26"/>
              </w:numPr>
              <w:jc w:val="both"/>
              <w:rPr>
                <w:rFonts w:ascii="Verdana" w:hAnsi="Verdana"/>
                <w:color w:val="000000"/>
                <w:sz w:val="22"/>
                <w:szCs w:val="24"/>
              </w:rPr>
            </w:pPr>
            <w:r>
              <w:rPr>
                <w:rFonts w:ascii="Verdana" w:hAnsi="Verdana"/>
                <w:color w:val="000000"/>
                <w:sz w:val="22"/>
                <w:szCs w:val="24"/>
              </w:rPr>
              <w:t>Talend</w:t>
            </w:r>
          </w:p>
          <w:p w:rsidR="006E0FCE" w:rsidRPr="00C247FF" w:rsidRDefault="006E0FCE" w:rsidP="009C1AF2">
            <w:pPr>
              <w:numPr>
                <w:ilvl w:val="0"/>
                <w:numId w:val="26"/>
              </w:numPr>
              <w:jc w:val="both"/>
              <w:rPr>
                <w:rFonts w:ascii="Verdana" w:hAnsi="Verdana"/>
                <w:color w:val="000000"/>
                <w:sz w:val="22"/>
                <w:szCs w:val="24"/>
              </w:rPr>
            </w:pPr>
            <w:r>
              <w:rPr>
                <w:rFonts w:ascii="Verdana" w:hAnsi="Verdana"/>
                <w:color w:val="000000"/>
                <w:sz w:val="22"/>
                <w:szCs w:val="24"/>
              </w:rPr>
              <w:t>Core Java</w:t>
            </w:r>
          </w:p>
          <w:p w:rsidR="00A94F3F" w:rsidRDefault="00C247FF" w:rsidP="009C1AF2">
            <w:pPr>
              <w:numPr>
                <w:ilvl w:val="0"/>
                <w:numId w:val="26"/>
              </w:numPr>
              <w:jc w:val="both"/>
              <w:rPr>
                <w:rFonts w:ascii="Verdana" w:hAnsi="Verdana"/>
                <w:color w:val="000000"/>
                <w:sz w:val="22"/>
                <w:szCs w:val="24"/>
              </w:rPr>
            </w:pPr>
            <w:r w:rsidRPr="00C247FF">
              <w:rPr>
                <w:rFonts w:ascii="Verdana" w:hAnsi="Verdana"/>
                <w:color w:val="000000"/>
                <w:sz w:val="22"/>
                <w:szCs w:val="24"/>
              </w:rPr>
              <w:t xml:space="preserve">Knowledge on </w:t>
            </w:r>
            <w:r w:rsidR="00C216E6">
              <w:rPr>
                <w:rFonts w:ascii="Verdana" w:hAnsi="Verdana"/>
                <w:color w:val="000000"/>
                <w:sz w:val="22"/>
                <w:szCs w:val="24"/>
              </w:rPr>
              <w:t>MySQL</w:t>
            </w:r>
          </w:p>
          <w:p w:rsidR="00B2012B" w:rsidRDefault="00B2012B" w:rsidP="00B2012B">
            <w:pPr>
              <w:ind w:left="720"/>
              <w:jc w:val="both"/>
              <w:rPr>
                <w:rFonts w:ascii="Verdana" w:hAnsi="Verdana"/>
                <w:color w:val="000000"/>
                <w:sz w:val="22"/>
                <w:szCs w:val="24"/>
              </w:rPr>
            </w:pPr>
          </w:p>
          <w:p w:rsidR="009C1AF2" w:rsidRPr="00C247FF" w:rsidRDefault="009C1AF2" w:rsidP="00CC114B">
            <w:pPr>
              <w:ind w:left="360"/>
              <w:jc w:val="both"/>
              <w:rPr>
                <w:rFonts w:ascii="Verdana" w:hAnsi="Verdana"/>
                <w:color w:val="000000"/>
                <w:sz w:val="22"/>
                <w:szCs w:val="24"/>
              </w:rPr>
            </w:pPr>
          </w:p>
        </w:tc>
        <w:tc>
          <w:tcPr>
            <w:tcW w:w="5143" w:type="dxa"/>
          </w:tcPr>
          <w:p w:rsidR="00A94F3F" w:rsidRPr="0029041F" w:rsidRDefault="00A94F3F" w:rsidP="00A94F3F">
            <w:pPr>
              <w:pStyle w:val="BodyText"/>
              <w:tabs>
                <w:tab w:val="left" w:pos="3765"/>
              </w:tabs>
              <w:rPr>
                <w:rFonts w:ascii="Verdana" w:hAnsi="Verdana"/>
                <w:noProof/>
                <w:sz w:val="22"/>
                <w:szCs w:val="24"/>
                <w:lang w:val="en-US"/>
              </w:rPr>
            </w:pPr>
          </w:p>
        </w:tc>
        <w:tc>
          <w:tcPr>
            <w:tcW w:w="5153" w:type="dxa"/>
          </w:tcPr>
          <w:p w:rsidR="00A94F3F" w:rsidRPr="008938C7" w:rsidRDefault="00A94F3F" w:rsidP="00A94F3F">
            <w:pPr>
              <w:jc w:val="both"/>
              <w:rPr>
                <w:rFonts w:ascii="Verdana" w:hAnsi="Verdana"/>
                <w:sz w:val="22"/>
                <w:szCs w:val="24"/>
              </w:rPr>
            </w:pPr>
          </w:p>
        </w:tc>
      </w:tr>
    </w:tbl>
    <w:p w:rsidR="00B24680" w:rsidRPr="008938C7" w:rsidRDefault="00B24680" w:rsidP="009F16EE">
      <w:pPr>
        <w:pStyle w:val="Heading2"/>
        <w:pBdr>
          <w:top w:val="single" w:sz="4" w:space="1" w:color="auto"/>
          <w:bottom w:val="single" w:sz="4" w:space="1" w:color="auto"/>
        </w:pBdr>
        <w:tabs>
          <w:tab w:val="clear" w:pos="-720"/>
        </w:tabs>
        <w:jc w:val="both"/>
        <w:rPr>
          <w:rFonts w:ascii="Verdana" w:hAnsi="Verdana"/>
          <w:sz w:val="22"/>
          <w:szCs w:val="24"/>
        </w:rPr>
      </w:pPr>
      <w:r w:rsidRPr="008938C7">
        <w:rPr>
          <w:rFonts w:ascii="Verdana" w:hAnsi="Verdana"/>
          <w:sz w:val="22"/>
          <w:szCs w:val="24"/>
        </w:rPr>
        <w:t>PROFESSIONAL EXPERIENCE</w:t>
      </w:r>
      <w:r w:rsidR="00C75522" w:rsidRPr="008938C7">
        <w:rPr>
          <w:rFonts w:ascii="Verdana" w:hAnsi="Verdana"/>
          <w:sz w:val="22"/>
          <w:szCs w:val="24"/>
        </w:rPr>
        <w:t xml:space="preserve"> </w:t>
      </w:r>
    </w:p>
    <w:p w:rsidR="00900ABD" w:rsidRDefault="00900ABD" w:rsidP="009F16EE">
      <w:pPr>
        <w:jc w:val="both"/>
        <w:rPr>
          <w:rFonts w:ascii="Verdana" w:hAnsi="Verdana"/>
          <w:sz w:val="22"/>
          <w:szCs w:val="24"/>
        </w:rPr>
      </w:pPr>
    </w:p>
    <w:p w:rsidR="009C1AF2" w:rsidRPr="00B2012B" w:rsidRDefault="003564A6" w:rsidP="009C1AF2">
      <w:pPr>
        <w:numPr>
          <w:ilvl w:val="0"/>
          <w:numId w:val="26"/>
        </w:numPr>
        <w:jc w:val="both"/>
        <w:rPr>
          <w:rFonts w:ascii="Verdana" w:hAnsi="Verdana"/>
          <w:color w:val="000000"/>
          <w:sz w:val="22"/>
          <w:szCs w:val="24"/>
        </w:rPr>
      </w:pPr>
      <w:r w:rsidRPr="00B2012B">
        <w:rPr>
          <w:rFonts w:ascii="Verdana" w:hAnsi="Verdana"/>
          <w:color w:val="000000"/>
          <w:sz w:val="22"/>
          <w:szCs w:val="24"/>
        </w:rPr>
        <w:t xml:space="preserve">Currently working as </w:t>
      </w:r>
      <w:r w:rsidR="00B64171" w:rsidRPr="00B2012B">
        <w:rPr>
          <w:rFonts w:ascii="Verdana" w:hAnsi="Verdana"/>
          <w:color w:val="000000"/>
          <w:sz w:val="22"/>
          <w:szCs w:val="24"/>
        </w:rPr>
        <w:t>Associate</w:t>
      </w:r>
      <w:r w:rsidR="00462DC1" w:rsidRPr="00B2012B">
        <w:rPr>
          <w:rFonts w:ascii="Verdana" w:hAnsi="Verdana"/>
          <w:color w:val="000000"/>
          <w:sz w:val="22"/>
          <w:szCs w:val="24"/>
        </w:rPr>
        <w:t xml:space="preserve"> </w:t>
      </w:r>
      <w:r w:rsidRPr="00B2012B">
        <w:rPr>
          <w:rFonts w:ascii="Verdana" w:hAnsi="Verdana"/>
          <w:color w:val="000000"/>
          <w:sz w:val="22"/>
          <w:szCs w:val="24"/>
        </w:rPr>
        <w:t>with Cognizan</w:t>
      </w:r>
      <w:r w:rsidR="009C1AF2" w:rsidRPr="00B2012B">
        <w:rPr>
          <w:rFonts w:ascii="Verdana" w:hAnsi="Verdana"/>
          <w:color w:val="000000"/>
          <w:sz w:val="22"/>
          <w:szCs w:val="24"/>
        </w:rPr>
        <w:t xml:space="preserve">t Technology Solutions from </w:t>
      </w:r>
      <w:r w:rsidR="00C216E6" w:rsidRPr="00B2012B">
        <w:rPr>
          <w:rFonts w:ascii="Verdana" w:hAnsi="Verdana"/>
          <w:color w:val="000000"/>
          <w:sz w:val="22"/>
          <w:szCs w:val="24"/>
        </w:rPr>
        <w:t>1</w:t>
      </w:r>
      <w:r w:rsidR="00C216E6" w:rsidRPr="00B2012B">
        <w:rPr>
          <w:rFonts w:ascii="Verdana" w:hAnsi="Verdana"/>
          <w:color w:val="000000"/>
          <w:sz w:val="22"/>
          <w:szCs w:val="24"/>
          <w:vertAlign w:val="superscript"/>
        </w:rPr>
        <w:t>st</w:t>
      </w:r>
      <w:r w:rsidR="00C216E6" w:rsidRPr="00B2012B">
        <w:rPr>
          <w:rFonts w:ascii="Verdana" w:hAnsi="Verdana"/>
          <w:color w:val="000000"/>
          <w:sz w:val="22"/>
          <w:szCs w:val="24"/>
        </w:rPr>
        <w:t xml:space="preserve"> August 214</w:t>
      </w:r>
      <w:r w:rsidR="009C1AF2" w:rsidRPr="00B2012B">
        <w:rPr>
          <w:rFonts w:ascii="Verdana" w:hAnsi="Verdana"/>
          <w:color w:val="000000"/>
          <w:sz w:val="22"/>
          <w:szCs w:val="24"/>
        </w:rPr>
        <w:t xml:space="preserve"> to till Date</w:t>
      </w:r>
      <w:r w:rsidRPr="00B2012B">
        <w:rPr>
          <w:rFonts w:ascii="Verdana" w:hAnsi="Verdana"/>
          <w:color w:val="000000"/>
          <w:sz w:val="22"/>
          <w:szCs w:val="24"/>
        </w:rPr>
        <w:t>.</w:t>
      </w:r>
    </w:p>
    <w:p w:rsidR="009C1AF2" w:rsidRDefault="009C1AF2" w:rsidP="009C1AF2">
      <w:pPr>
        <w:ind w:left="720"/>
        <w:jc w:val="both"/>
        <w:rPr>
          <w:rFonts w:ascii="Verdana" w:hAnsi="Verdana"/>
          <w:color w:val="000000"/>
          <w:sz w:val="22"/>
          <w:szCs w:val="24"/>
        </w:rPr>
      </w:pPr>
    </w:p>
    <w:p w:rsidR="00B2012B" w:rsidRDefault="00B2012B" w:rsidP="009C1AF2">
      <w:pPr>
        <w:ind w:left="720"/>
        <w:jc w:val="both"/>
        <w:rPr>
          <w:rFonts w:ascii="Verdana" w:hAnsi="Verdana"/>
          <w:color w:val="000000"/>
          <w:sz w:val="22"/>
          <w:szCs w:val="24"/>
        </w:rPr>
      </w:pPr>
    </w:p>
    <w:p w:rsidR="003564A6" w:rsidRDefault="009C1AF2" w:rsidP="009C1AF2">
      <w:pPr>
        <w:ind w:left="720"/>
        <w:jc w:val="both"/>
        <w:rPr>
          <w:rFonts w:ascii="Verdana" w:hAnsi="Verdana"/>
          <w:sz w:val="22"/>
          <w:szCs w:val="24"/>
        </w:rPr>
      </w:pPr>
      <w:r>
        <w:rPr>
          <w:rFonts w:ascii="Verdana" w:hAnsi="Verdana"/>
          <w:sz w:val="22"/>
          <w:szCs w:val="24"/>
        </w:rPr>
        <w:t xml:space="preserve"> </w:t>
      </w:r>
    </w:p>
    <w:p w:rsidR="0080132A" w:rsidRDefault="0080132A" w:rsidP="0080132A">
      <w:pPr>
        <w:pStyle w:val="Heading2"/>
        <w:jc w:val="both"/>
        <w:rPr>
          <w:rFonts w:ascii="Verdana" w:hAnsi="Verdana"/>
          <w:sz w:val="22"/>
          <w:szCs w:val="24"/>
          <w:highlight w:val="lightGray"/>
        </w:rPr>
      </w:pPr>
      <w:r>
        <w:rPr>
          <w:rFonts w:ascii="Verdana" w:hAnsi="Verdana" w:cs="Arial"/>
          <w:sz w:val="22"/>
          <w:szCs w:val="24"/>
          <w:highlight w:val="lightGray"/>
        </w:rPr>
        <w:t xml:space="preserve">Organization : Cognizant                                                                                     </w:t>
      </w:r>
      <w:r>
        <w:rPr>
          <w:rFonts w:ascii="Verdana" w:hAnsi="Verdana"/>
          <w:iCs/>
          <w:sz w:val="22"/>
          <w:szCs w:val="24"/>
          <w:highlight w:val="lightGray"/>
        </w:rPr>
        <w:tab/>
        <w:t xml:space="preserve"> </w:t>
      </w:r>
    </w:p>
    <w:p w:rsidR="00F22D61" w:rsidRPr="008938C7" w:rsidRDefault="00F22D61" w:rsidP="009F16EE">
      <w:pPr>
        <w:jc w:val="both"/>
        <w:rPr>
          <w:rFonts w:ascii="Verdana" w:hAnsi="Verdana"/>
          <w:sz w:val="22"/>
          <w:szCs w:val="24"/>
        </w:rPr>
      </w:pPr>
    </w:p>
    <w:p w:rsidR="00B30EE5" w:rsidRPr="008938C7" w:rsidRDefault="00C216E6" w:rsidP="009F16EE">
      <w:pPr>
        <w:pStyle w:val="Heading2"/>
        <w:jc w:val="both"/>
        <w:rPr>
          <w:rFonts w:ascii="Verdana" w:hAnsi="Verdana"/>
          <w:iCs/>
          <w:sz w:val="22"/>
          <w:szCs w:val="24"/>
        </w:rPr>
      </w:pPr>
      <w:r>
        <w:rPr>
          <w:rFonts w:ascii="Verdana" w:hAnsi="Verdana"/>
          <w:iCs/>
          <w:sz w:val="22"/>
          <w:szCs w:val="24"/>
          <w:highlight w:val="lightGray"/>
        </w:rPr>
        <w:t>Core Logic</w:t>
      </w:r>
      <w:r w:rsidR="009C1AF2">
        <w:rPr>
          <w:rFonts w:ascii="Verdana" w:hAnsi="Verdana"/>
          <w:iCs/>
          <w:sz w:val="22"/>
          <w:szCs w:val="24"/>
          <w:highlight w:val="lightGray"/>
        </w:rPr>
        <w:t xml:space="preserve"> </w:t>
      </w:r>
      <w:r w:rsidR="004250F0">
        <w:rPr>
          <w:rFonts w:ascii="Verdana" w:hAnsi="Verdana" w:cs="Arial"/>
          <w:sz w:val="22"/>
          <w:szCs w:val="24"/>
          <w:highlight w:val="lightGray"/>
        </w:rPr>
        <w:t xml:space="preserve">       </w:t>
      </w:r>
      <w:r w:rsidR="00473F6E">
        <w:rPr>
          <w:rFonts w:ascii="Verdana" w:hAnsi="Verdana" w:cs="Arial"/>
          <w:sz w:val="22"/>
          <w:szCs w:val="24"/>
          <w:highlight w:val="lightGray"/>
        </w:rPr>
        <w:t xml:space="preserve">                        </w:t>
      </w:r>
      <w:r w:rsidR="00943EFA">
        <w:rPr>
          <w:rFonts w:ascii="Verdana" w:hAnsi="Verdana" w:cs="Arial"/>
          <w:sz w:val="22"/>
          <w:szCs w:val="24"/>
          <w:highlight w:val="lightGray"/>
        </w:rPr>
        <w:t xml:space="preserve">    </w:t>
      </w:r>
      <w:r w:rsidR="00580D1D">
        <w:rPr>
          <w:rFonts w:ascii="Verdana" w:hAnsi="Verdana" w:cs="Arial"/>
          <w:sz w:val="22"/>
          <w:szCs w:val="24"/>
          <w:highlight w:val="lightGray"/>
        </w:rPr>
        <w:t xml:space="preserve"> </w:t>
      </w:r>
      <w:r w:rsidR="0066352E">
        <w:rPr>
          <w:rFonts w:ascii="Verdana" w:hAnsi="Verdana" w:cs="Arial"/>
          <w:sz w:val="22"/>
          <w:szCs w:val="24"/>
          <w:highlight w:val="lightGray"/>
        </w:rPr>
        <w:t xml:space="preserve">    </w:t>
      </w:r>
      <w:r w:rsidR="00EC481B">
        <w:rPr>
          <w:rFonts w:ascii="Verdana" w:hAnsi="Verdana" w:cs="Arial"/>
          <w:sz w:val="22"/>
          <w:szCs w:val="24"/>
          <w:highlight w:val="lightGray"/>
        </w:rPr>
        <w:t>August 2015</w:t>
      </w:r>
      <w:r w:rsidR="00E32805">
        <w:rPr>
          <w:rFonts w:ascii="Verdana" w:hAnsi="Verdana" w:cs="Arial"/>
          <w:sz w:val="22"/>
          <w:szCs w:val="24"/>
          <w:highlight w:val="lightGray"/>
        </w:rPr>
        <w:t xml:space="preserve"> to Decem</w:t>
      </w:r>
      <w:r w:rsidR="009C1AF2">
        <w:rPr>
          <w:rFonts w:ascii="Verdana" w:hAnsi="Verdana" w:cs="Arial"/>
          <w:sz w:val="22"/>
          <w:szCs w:val="24"/>
          <w:highlight w:val="lightGray"/>
        </w:rPr>
        <w:t>ber 2018</w:t>
      </w:r>
    </w:p>
    <w:p w:rsidR="00C247FF" w:rsidRDefault="00C247FF" w:rsidP="00A976ED">
      <w:pPr>
        <w:jc w:val="both"/>
        <w:rPr>
          <w:rFonts w:ascii="Verdana" w:hAnsi="Verdana"/>
          <w:sz w:val="22"/>
          <w:szCs w:val="24"/>
        </w:rPr>
      </w:pPr>
    </w:p>
    <w:p w:rsidR="00F97CA5" w:rsidRPr="00C247FF" w:rsidRDefault="00F97CA5" w:rsidP="00A976ED">
      <w:pPr>
        <w:jc w:val="both"/>
        <w:rPr>
          <w:rFonts w:ascii="Verdana" w:hAnsi="Verdana"/>
          <w:sz w:val="22"/>
          <w:szCs w:val="24"/>
        </w:rPr>
      </w:pPr>
      <w:r>
        <w:rPr>
          <w:rFonts w:ascii="Verdana" w:hAnsi="Verdana"/>
          <w:b/>
          <w:sz w:val="22"/>
          <w:szCs w:val="24"/>
        </w:rPr>
        <w:t xml:space="preserve">Project </w:t>
      </w:r>
      <w:r w:rsidR="009F2A8B">
        <w:rPr>
          <w:rFonts w:ascii="Verdana" w:hAnsi="Verdana"/>
          <w:b/>
          <w:sz w:val="22"/>
          <w:szCs w:val="24"/>
        </w:rPr>
        <w:t>#</w:t>
      </w:r>
      <w:r w:rsidR="0042715C">
        <w:rPr>
          <w:rFonts w:ascii="Verdana" w:hAnsi="Verdana"/>
          <w:b/>
          <w:sz w:val="22"/>
          <w:szCs w:val="24"/>
        </w:rPr>
        <w:tab/>
      </w:r>
      <w:r>
        <w:rPr>
          <w:rFonts w:ascii="Verdana" w:hAnsi="Verdana"/>
          <w:b/>
          <w:sz w:val="22"/>
          <w:szCs w:val="24"/>
        </w:rPr>
        <w:tab/>
        <w:t xml:space="preserve">: </w:t>
      </w:r>
      <w:r w:rsidR="00C216E6">
        <w:rPr>
          <w:rFonts w:ascii="Verdana" w:hAnsi="Verdana"/>
          <w:sz w:val="22"/>
          <w:szCs w:val="24"/>
        </w:rPr>
        <w:t>Core Logic, Viper Tax</w:t>
      </w:r>
    </w:p>
    <w:p w:rsidR="00B30EE5" w:rsidRPr="001B4033" w:rsidRDefault="00556252" w:rsidP="009F16EE">
      <w:pPr>
        <w:jc w:val="both"/>
        <w:rPr>
          <w:rFonts w:ascii="Verdana" w:hAnsi="Verdana"/>
          <w:sz w:val="22"/>
          <w:szCs w:val="24"/>
        </w:rPr>
      </w:pPr>
      <w:r w:rsidRPr="001B4033">
        <w:rPr>
          <w:rFonts w:ascii="Verdana" w:hAnsi="Verdana"/>
          <w:sz w:val="22"/>
          <w:szCs w:val="24"/>
        </w:rPr>
        <w:t>Role</w:t>
      </w:r>
      <w:r w:rsidR="00F97CA5" w:rsidRPr="001B4033">
        <w:rPr>
          <w:rFonts w:ascii="Verdana" w:hAnsi="Verdana"/>
          <w:sz w:val="22"/>
          <w:szCs w:val="24"/>
        </w:rPr>
        <w:tab/>
      </w:r>
      <w:r w:rsidR="00F97CA5" w:rsidRPr="001B4033">
        <w:rPr>
          <w:rFonts w:ascii="Verdana" w:hAnsi="Verdana"/>
          <w:sz w:val="22"/>
          <w:szCs w:val="24"/>
        </w:rPr>
        <w:tab/>
      </w:r>
      <w:r w:rsidR="00F97CA5" w:rsidRPr="001B4033">
        <w:rPr>
          <w:rFonts w:ascii="Verdana" w:hAnsi="Verdana"/>
          <w:sz w:val="22"/>
          <w:szCs w:val="24"/>
        </w:rPr>
        <w:tab/>
      </w:r>
      <w:r w:rsidRPr="001B4033">
        <w:rPr>
          <w:rFonts w:ascii="Verdana" w:hAnsi="Verdana"/>
          <w:sz w:val="22"/>
          <w:szCs w:val="24"/>
        </w:rPr>
        <w:t xml:space="preserve">: </w:t>
      </w:r>
      <w:r w:rsidR="00C216E6">
        <w:rPr>
          <w:rFonts w:ascii="Verdana" w:hAnsi="Verdana"/>
          <w:sz w:val="22"/>
          <w:szCs w:val="24"/>
        </w:rPr>
        <w:t>Developer/ Production Support</w:t>
      </w:r>
    </w:p>
    <w:p w:rsidR="00347B5C" w:rsidRPr="001B4033" w:rsidRDefault="00347B5C" w:rsidP="009F16EE">
      <w:pPr>
        <w:pStyle w:val="Position"/>
        <w:ind w:left="0"/>
        <w:jc w:val="both"/>
        <w:rPr>
          <w:rFonts w:ascii="Verdana" w:hAnsi="Verdana"/>
          <w:i w:val="0"/>
          <w:sz w:val="22"/>
          <w:szCs w:val="24"/>
        </w:rPr>
      </w:pPr>
      <w:r w:rsidRPr="001B4033">
        <w:rPr>
          <w:rFonts w:ascii="Verdana" w:hAnsi="Verdana"/>
          <w:i w:val="0"/>
          <w:sz w:val="22"/>
          <w:szCs w:val="24"/>
        </w:rPr>
        <w:t>Title</w:t>
      </w:r>
      <w:r w:rsidRPr="001B4033">
        <w:rPr>
          <w:rFonts w:ascii="Verdana" w:hAnsi="Verdana"/>
          <w:i w:val="0"/>
          <w:sz w:val="22"/>
          <w:szCs w:val="24"/>
        </w:rPr>
        <w:tab/>
      </w:r>
      <w:r w:rsidRPr="001B4033">
        <w:rPr>
          <w:rFonts w:ascii="Verdana" w:hAnsi="Verdana"/>
          <w:i w:val="0"/>
          <w:sz w:val="22"/>
          <w:szCs w:val="24"/>
        </w:rPr>
        <w:tab/>
      </w:r>
      <w:r w:rsidRPr="001B4033">
        <w:rPr>
          <w:rFonts w:ascii="Verdana" w:hAnsi="Verdana"/>
          <w:i w:val="0"/>
          <w:sz w:val="22"/>
          <w:szCs w:val="24"/>
        </w:rPr>
        <w:tab/>
        <w:t xml:space="preserve">: </w:t>
      </w:r>
      <w:r w:rsidR="00C216E6">
        <w:rPr>
          <w:rFonts w:ascii="Verdana" w:hAnsi="Verdana"/>
          <w:i w:val="0"/>
          <w:sz w:val="22"/>
          <w:szCs w:val="24"/>
        </w:rPr>
        <w:t>BFS</w:t>
      </w:r>
    </w:p>
    <w:p w:rsidR="00347B5C" w:rsidRDefault="0010765B" w:rsidP="009F16EE">
      <w:pPr>
        <w:pStyle w:val="Position"/>
        <w:ind w:left="0"/>
        <w:jc w:val="both"/>
        <w:rPr>
          <w:rFonts w:ascii="Verdana" w:hAnsi="Verdana"/>
          <w:i w:val="0"/>
          <w:sz w:val="22"/>
          <w:szCs w:val="24"/>
        </w:rPr>
      </w:pPr>
      <w:r>
        <w:rPr>
          <w:rFonts w:ascii="Verdana" w:hAnsi="Verdana"/>
          <w:i w:val="0"/>
          <w:sz w:val="22"/>
          <w:szCs w:val="24"/>
        </w:rPr>
        <w:t>Operating System</w:t>
      </w:r>
      <w:r>
        <w:rPr>
          <w:rFonts w:ascii="Verdana" w:hAnsi="Verdana"/>
          <w:i w:val="0"/>
          <w:sz w:val="22"/>
          <w:szCs w:val="24"/>
        </w:rPr>
        <w:tab/>
        <w:t xml:space="preserve">: </w:t>
      </w:r>
      <w:r w:rsidR="005709DC">
        <w:rPr>
          <w:rFonts w:ascii="Verdana" w:hAnsi="Verdana"/>
          <w:i w:val="0"/>
          <w:sz w:val="22"/>
          <w:szCs w:val="24"/>
        </w:rPr>
        <w:t>W</w:t>
      </w:r>
      <w:r w:rsidR="000609B7">
        <w:rPr>
          <w:rFonts w:ascii="Verdana" w:hAnsi="Verdana"/>
          <w:i w:val="0"/>
          <w:sz w:val="22"/>
          <w:szCs w:val="24"/>
        </w:rPr>
        <w:t>i</w:t>
      </w:r>
      <w:r w:rsidR="009543CF">
        <w:rPr>
          <w:rFonts w:ascii="Verdana" w:hAnsi="Verdana"/>
          <w:i w:val="0"/>
          <w:sz w:val="22"/>
          <w:szCs w:val="24"/>
        </w:rPr>
        <w:t>ndows</w:t>
      </w:r>
    </w:p>
    <w:p w:rsidR="00212468" w:rsidRDefault="00212468" w:rsidP="00212468">
      <w:pPr>
        <w:pStyle w:val="Position"/>
        <w:ind w:left="0"/>
        <w:jc w:val="both"/>
        <w:rPr>
          <w:rFonts w:ascii="Verdana" w:hAnsi="Verdana"/>
          <w:i w:val="0"/>
          <w:sz w:val="22"/>
          <w:szCs w:val="24"/>
        </w:rPr>
      </w:pPr>
      <w:r w:rsidRPr="00212468">
        <w:rPr>
          <w:rFonts w:ascii="Verdana" w:hAnsi="Verdana"/>
          <w:i w:val="0"/>
          <w:sz w:val="22"/>
          <w:szCs w:val="24"/>
        </w:rPr>
        <w:t>Environment</w:t>
      </w:r>
      <w:r>
        <w:rPr>
          <w:rFonts w:ascii="Verdana" w:hAnsi="Verdana"/>
          <w:i w:val="0"/>
          <w:sz w:val="22"/>
          <w:szCs w:val="24"/>
        </w:rPr>
        <w:t xml:space="preserve">      </w:t>
      </w:r>
      <w:r w:rsidR="005951A0">
        <w:rPr>
          <w:rFonts w:ascii="Verdana" w:hAnsi="Verdana"/>
          <w:i w:val="0"/>
          <w:sz w:val="22"/>
          <w:szCs w:val="24"/>
        </w:rPr>
        <w:t xml:space="preserve">    </w:t>
      </w:r>
      <w:r w:rsidR="000246B5">
        <w:rPr>
          <w:rFonts w:ascii="Verdana" w:hAnsi="Verdana"/>
          <w:i w:val="0"/>
          <w:sz w:val="22"/>
          <w:szCs w:val="24"/>
        </w:rPr>
        <w:t xml:space="preserve">: </w:t>
      </w:r>
      <w:r w:rsidR="00C216E6">
        <w:rPr>
          <w:rFonts w:ascii="Verdana" w:hAnsi="Verdana"/>
          <w:i w:val="0"/>
          <w:sz w:val="22"/>
          <w:szCs w:val="24"/>
        </w:rPr>
        <w:t>Viper (ETL Tool)</w:t>
      </w:r>
    </w:p>
    <w:p w:rsidR="00480D91" w:rsidRDefault="00480D91" w:rsidP="00212468">
      <w:pPr>
        <w:pStyle w:val="Position"/>
        <w:ind w:left="0"/>
        <w:jc w:val="both"/>
        <w:rPr>
          <w:rFonts w:ascii="Verdana" w:hAnsi="Verdana"/>
          <w:i w:val="0"/>
          <w:sz w:val="22"/>
          <w:szCs w:val="24"/>
        </w:rPr>
      </w:pPr>
    </w:p>
    <w:p w:rsidR="004360C8" w:rsidRPr="004360C8" w:rsidRDefault="00B30EE5" w:rsidP="004360C8">
      <w:pPr>
        <w:pStyle w:val="Position"/>
        <w:ind w:left="0"/>
        <w:jc w:val="both"/>
        <w:rPr>
          <w:rFonts w:ascii="Verdana" w:hAnsi="Verdana"/>
          <w:i w:val="0"/>
          <w:sz w:val="22"/>
          <w:szCs w:val="24"/>
        </w:rPr>
      </w:pPr>
      <w:r w:rsidRPr="008938C7">
        <w:rPr>
          <w:rFonts w:ascii="Verdana" w:hAnsi="Verdana"/>
          <w:b/>
          <w:i w:val="0"/>
          <w:iCs/>
          <w:sz w:val="22"/>
          <w:szCs w:val="24"/>
        </w:rPr>
        <w:t>Project Summary:</w:t>
      </w:r>
      <w:r w:rsidR="0098718C">
        <w:rPr>
          <w:rFonts w:ascii="Verdana" w:hAnsi="Verdana"/>
          <w:b/>
          <w:i w:val="0"/>
          <w:iCs/>
          <w:sz w:val="22"/>
          <w:szCs w:val="24"/>
        </w:rPr>
        <w:t xml:space="preserve"> </w:t>
      </w:r>
      <w:r w:rsidR="004360C8" w:rsidRPr="004360C8">
        <w:rPr>
          <w:rFonts w:ascii="Verdana" w:hAnsi="Verdana"/>
          <w:i w:val="0"/>
          <w:sz w:val="22"/>
          <w:szCs w:val="24"/>
        </w:rPr>
        <w:t>This project is to provide property tax details, based on unique Property ID of every property of United States, to the clients.</w:t>
      </w:r>
    </w:p>
    <w:p w:rsidR="004360C8" w:rsidRPr="004360C8" w:rsidRDefault="004360C8" w:rsidP="004360C8">
      <w:pPr>
        <w:pStyle w:val="Position"/>
        <w:ind w:left="0"/>
        <w:jc w:val="both"/>
        <w:rPr>
          <w:rFonts w:ascii="Verdana" w:hAnsi="Verdana"/>
          <w:i w:val="0"/>
          <w:sz w:val="22"/>
          <w:szCs w:val="24"/>
        </w:rPr>
      </w:pPr>
      <w:r w:rsidRPr="004360C8">
        <w:rPr>
          <w:rFonts w:ascii="Verdana" w:hAnsi="Verdana"/>
          <w:i w:val="0"/>
          <w:sz w:val="22"/>
          <w:szCs w:val="24"/>
        </w:rPr>
        <w:t>Various property detail file of different Layout and Pattern are collected from US Tax Authorities having property details according to the Property ID.</w:t>
      </w:r>
      <w:r>
        <w:rPr>
          <w:rFonts w:ascii="Verdana" w:hAnsi="Verdana"/>
          <w:i w:val="0"/>
          <w:sz w:val="22"/>
          <w:szCs w:val="24"/>
        </w:rPr>
        <w:t xml:space="preserve"> </w:t>
      </w:r>
      <w:r w:rsidRPr="004360C8">
        <w:rPr>
          <w:rFonts w:ascii="Verdana" w:hAnsi="Verdana"/>
          <w:i w:val="0"/>
          <w:sz w:val="22"/>
          <w:szCs w:val="24"/>
        </w:rPr>
        <w:t>As all Tax Authorities are having their own style of storing the data in the files.</w:t>
      </w:r>
    </w:p>
    <w:p w:rsidR="004360C8" w:rsidRDefault="004360C8" w:rsidP="004360C8">
      <w:pPr>
        <w:pStyle w:val="ListParagraph"/>
        <w:spacing w:after="80"/>
        <w:ind w:left="0"/>
        <w:rPr>
          <w:rFonts w:ascii="Times New Roman" w:hAnsi="Times New Roman"/>
          <w:sz w:val="22"/>
        </w:rPr>
      </w:pPr>
    </w:p>
    <w:p w:rsidR="004360C8" w:rsidRDefault="004360C8" w:rsidP="004360C8">
      <w:pPr>
        <w:pStyle w:val="Position"/>
        <w:ind w:left="0"/>
        <w:jc w:val="both"/>
        <w:rPr>
          <w:rFonts w:ascii="Verdana" w:hAnsi="Verdana"/>
          <w:i w:val="0"/>
          <w:sz w:val="22"/>
          <w:szCs w:val="24"/>
        </w:rPr>
      </w:pPr>
      <w:r w:rsidRPr="00CB54C2">
        <w:rPr>
          <w:rFonts w:ascii="Verdana" w:hAnsi="Verdana"/>
          <w:b/>
          <w:i w:val="0"/>
          <w:sz w:val="22"/>
          <w:szCs w:val="24"/>
        </w:rPr>
        <w:t>Responsibility</w:t>
      </w:r>
      <w:r>
        <w:rPr>
          <w:rFonts w:ascii="Verdana" w:hAnsi="Verdana"/>
          <w:i w:val="0"/>
          <w:sz w:val="22"/>
          <w:szCs w:val="24"/>
        </w:rPr>
        <w:t>: To</w:t>
      </w:r>
      <w:r w:rsidRPr="004360C8">
        <w:rPr>
          <w:rFonts w:ascii="Verdana" w:hAnsi="Verdana"/>
          <w:i w:val="0"/>
          <w:sz w:val="22"/>
          <w:szCs w:val="24"/>
        </w:rPr>
        <w:t xml:space="preserve"> analyze various layout files, extract and transform the data using </w:t>
      </w:r>
      <w:r w:rsidRPr="004360C8">
        <w:rPr>
          <w:rFonts w:ascii="Verdana" w:hAnsi="Verdana"/>
          <w:b/>
          <w:i w:val="0"/>
          <w:sz w:val="22"/>
          <w:szCs w:val="24"/>
        </w:rPr>
        <w:t>VIPER (Client Tool)</w:t>
      </w:r>
      <w:r w:rsidRPr="004360C8">
        <w:rPr>
          <w:rFonts w:ascii="Verdana" w:hAnsi="Verdana"/>
          <w:i w:val="0"/>
          <w:sz w:val="22"/>
          <w:szCs w:val="24"/>
        </w:rPr>
        <w:t>. This tool is similar to Informatica tool.</w:t>
      </w:r>
    </w:p>
    <w:p w:rsidR="00B2012B" w:rsidRPr="004360C8" w:rsidRDefault="00B2012B" w:rsidP="004360C8">
      <w:pPr>
        <w:pStyle w:val="Position"/>
        <w:ind w:left="0"/>
        <w:jc w:val="both"/>
        <w:rPr>
          <w:rFonts w:ascii="Verdana" w:hAnsi="Verdana"/>
          <w:i w:val="0"/>
          <w:sz w:val="22"/>
          <w:szCs w:val="24"/>
        </w:rPr>
      </w:pPr>
    </w:p>
    <w:p w:rsidR="004360C8" w:rsidRDefault="004360C8" w:rsidP="004360C8">
      <w:pPr>
        <w:pStyle w:val="Position"/>
        <w:ind w:left="0"/>
        <w:jc w:val="both"/>
        <w:rPr>
          <w:rFonts w:ascii="Verdana" w:hAnsi="Verdana"/>
          <w:i w:val="0"/>
          <w:sz w:val="22"/>
          <w:szCs w:val="24"/>
        </w:rPr>
      </w:pPr>
      <w:r w:rsidRPr="004360C8">
        <w:rPr>
          <w:rFonts w:ascii="Verdana" w:hAnsi="Verdana"/>
          <w:i w:val="0"/>
          <w:sz w:val="22"/>
          <w:szCs w:val="24"/>
        </w:rPr>
        <w:t>So using Viper ET, after processing, We collect relevant data from the files and load them on the database with their respective Property ID.</w:t>
      </w:r>
    </w:p>
    <w:p w:rsidR="00B2012B" w:rsidRPr="004360C8" w:rsidRDefault="00B2012B" w:rsidP="004360C8">
      <w:pPr>
        <w:pStyle w:val="Position"/>
        <w:ind w:left="0"/>
        <w:jc w:val="both"/>
        <w:rPr>
          <w:rFonts w:ascii="Verdana" w:hAnsi="Verdana"/>
          <w:i w:val="0"/>
          <w:sz w:val="22"/>
          <w:szCs w:val="24"/>
        </w:rPr>
      </w:pPr>
    </w:p>
    <w:p w:rsidR="004360C8" w:rsidRDefault="004360C8" w:rsidP="004360C8">
      <w:pPr>
        <w:pStyle w:val="Position"/>
        <w:ind w:left="0"/>
        <w:jc w:val="both"/>
        <w:rPr>
          <w:rFonts w:ascii="Verdana" w:hAnsi="Verdana"/>
          <w:i w:val="0"/>
          <w:sz w:val="22"/>
          <w:szCs w:val="24"/>
        </w:rPr>
      </w:pPr>
      <w:r w:rsidRPr="004360C8">
        <w:rPr>
          <w:rFonts w:ascii="Verdana" w:hAnsi="Verdana"/>
          <w:i w:val="0"/>
          <w:sz w:val="22"/>
          <w:szCs w:val="24"/>
        </w:rPr>
        <w:t>So using Property ID admin can give all the tax details to the client.</w:t>
      </w:r>
    </w:p>
    <w:p w:rsidR="004360C8" w:rsidRPr="004360C8" w:rsidRDefault="004360C8" w:rsidP="004360C8">
      <w:pPr>
        <w:pStyle w:val="Position"/>
        <w:ind w:left="0"/>
        <w:jc w:val="both"/>
        <w:rPr>
          <w:rFonts w:ascii="Verdana" w:hAnsi="Verdana"/>
          <w:i w:val="0"/>
          <w:sz w:val="22"/>
          <w:szCs w:val="24"/>
        </w:rPr>
      </w:pPr>
    </w:p>
    <w:p w:rsidR="00F71359" w:rsidRDefault="00F71359" w:rsidP="004360C8">
      <w:pPr>
        <w:pStyle w:val="Position"/>
        <w:ind w:left="0"/>
        <w:jc w:val="both"/>
        <w:rPr>
          <w:rFonts w:ascii="Verdana" w:hAnsi="Verdana"/>
          <w:i w:val="0"/>
          <w:sz w:val="22"/>
          <w:szCs w:val="24"/>
        </w:rPr>
      </w:pPr>
    </w:p>
    <w:p w:rsidR="004360C8" w:rsidRPr="004360C8" w:rsidRDefault="004360C8" w:rsidP="004360C8">
      <w:pPr>
        <w:pStyle w:val="Position"/>
        <w:ind w:left="0"/>
        <w:jc w:val="both"/>
        <w:rPr>
          <w:rFonts w:ascii="Verdana" w:hAnsi="Verdana"/>
          <w:i w:val="0"/>
          <w:sz w:val="22"/>
          <w:szCs w:val="24"/>
        </w:rPr>
      </w:pPr>
      <w:r w:rsidRPr="004360C8">
        <w:rPr>
          <w:rFonts w:ascii="Verdana" w:hAnsi="Verdana"/>
          <w:i w:val="0"/>
          <w:sz w:val="22"/>
          <w:szCs w:val="24"/>
        </w:rPr>
        <w:t>Basically this project gives the detailed knowledge about entire business logic and how the tax process is handled in various states of US.</w:t>
      </w:r>
    </w:p>
    <w:p w:rsidR="00480D91" w:rsidRPr="00480D91" w:rsidRDefault="00480D91" w:rsidP="004360C8">
      <w:pPr>
        <w:jc w:val="both"/>
        <w:rPr>
          <w:rFonts w:ascii="Verdana" w:hAnsi="Verdana"/>
          <w:sz w:val="22"/>
          <w:szCs w:val="24"/>
        </w:rPr>
      </w:pPr>
    </w:p>
    <w:p w:rsidR="00DF492F" w:rsidRPr="008938C7" w:rsidRDefault="00DF492F" w:rsidP="00AC7377">
      <w:pPr>
        <w:pStyle w:val="Position"/>
        <w:ind w:left="0"/>
        <w:jc w:val="both"/>
        <w:rPr>
          <w:rFonts w:ascii="Verdana" w:hAnsi="Verdana"/>
          <w:i w:val="0"/>
          <w:sz w:val="22"/>
          <w:szCs w:val="24"/>
        </w:rPr>
      </w:pPr>
    </w:p>
    <w:p w:rsidR="003E0AE6" w:rsidRPr="008938C7" w:rsidRDefault="00B24680" w:rsidP="00AC7377">
      <w:pPr>
        <w:pStyle w:val="Heading2"/>
        <w:pBdr>
          <w:top w:val="single" w:sz="4" w:space="1" w:color="auto"/>
          <w:bottom w:val="single" w:sz="4" w:space="1" w:color="auto"/>
        </w:pBdr>
        <w:tabs>
          <w:tab w:val="clear" w:pos="-720"/>
        </w:tabs>
        <w:jc w:val="both"/>
        <w:rPr>
          <w:rFonts w:ascii="Verdana" w:hAnsi="Verdana" w:cs="Arial"/>
          <w:sz w:val="22"/>
          <w:szCs w:val="24"/>
        </w:rPr>
      </w:pPr>
      <w:r w:rsidRPr="008938C7">
        <w:rPr>
          <w:rFonts w:ascii="Verdana" w:hAnsi="Verdana" w:cs="Arial"/>
          <w:sz w:val="22"/>
          <w:szCs w:val="24"/>
        </w:rPr>
        <w:t>EDUCATION</w:t>
      </w:r>
      <w:r w:rsidR="00893387">
        <w:rPr>
          <w:rFonts w:ascii="Verdana" w:hAnsi="Verdana" w:cs="Arial"/>
          <w:sz w:val="22"/>
          <w:szCs w:val="24"/>
        </w:rPr>
        <w:t xml:space="preserve"> &amp; CERTIFICATIONS</w:t>
      </w:r>
    </w:p>
    <w:p w:rsidR="00EE0F62" w:rsidRDefault="00EE0F62" w:rsidP="0080132A">
      <w:pPr>
        <w:ind w:left="720"/>
        <w:jc w:val="both"/>
        <w:rPr>
          <w:rFonts w:ascii="Verdana" w:hAnsi="Verdana" w:cs="Arial"/>
          <w:sz w:val="22"/>
          <w:szCs w:val="24"/>
        </w:rPr>
      </w:pPr>
    </w:p>
    <w:p w:rsidR="0080132A" w:rsidRPr="00F53E70" w:rsidRDefault="0080132A" w:rsidP="00F72AD4">
      <w:pPr>
        <w:numPr>
          <w:ilvl w:val="0"/>
          <w:numId w:val="15"/>
        </w:numPr>
        <w:jc w:val="both"/>
        <w:rPr>
          <w:rFonts w:ascii="Verdana" w:hAnsi="Verdana" w:cs="Arial"/>
          <w:sz w:val="22"/>
          <w:szCs w:val="24"/>
        </w:rPr>
      </w:pPr>
      <w:r w:rsidRPr="00F53E70">
        <w:rPr>
          <w:rFonts w:ascii="Verdana" w:hAnsi="Verdana" w:cs="Arial"/>
          <w:sz w:val="22"/>
          <w:szCs w:val="24"/>
        </w:rPr>
        <w:t xml:space="preserve">Bachelor of </w:t>
      </w:r>
      <w:r w:rsidR="00F53E70" w:rsidRPr="00F53E70">
        <w:rPr>
          <w:rFonts w:ascii="Verdana" w:hAnsi="Verdana" w:cs="Arial"/>
          <w:sz w:val="22"/>
          <w:szCs w:val="24"/>
        </w:rPr>
        <w:t>Engineering (B</w:t>
      </w:r>
      <w:r w:rsidR="00CB54C2">
        <w:rPr>
          <w:rFonts w:ascii="Verdana" w:hAnsi="Verdana" w:cs="Arial"/>
          <w:sz w:val="22"/>
          <w:szCs w:val="24"/>
        </w:rPr>
        <w:t>. T</w:t>
      </w:r>
      <w:r w:rsidR="00F53E70" w:rsidRPr="00F53E70">
        <w:rPr>
          <w:rFonts w:ascii="Verdana" w:hAnsi="Verdana" w:cs="Arial"/>
          <w:sz w:val="22"/>
          <w:szCs w:val="24"/>
        </w:rPr>
        <w:t xml:space="preserve">ech) </w:t>
      </w:r>
      <w:r w:rsidR="00CB54C2">
        <w:rPr>
          <w:rFonts w:ascii="Verdana" w:hAnsi="Verdana" w:cs="Arial"/>
          <w:sz w:val="22"/>
          <w:szCs w:val="24"/>
        </w:rPr>
        <w:t xml:space="preserve">from Jaypee Noida, India in </w:t>
      </w:r>
      <w:r w:rsidR="001B4D84">
        <w:rPr>
          <w:rFonts w:ascii="Verdana" w:hAnsi="Verdana" w:cs="Arial"/>
          <w:sz w:val="22"/>
          <w:szCs w:val="24"/>
        </w:rPr>
        <w:t xml:space="preserve">June </w:t>
      </w:r>
      <w:r w:rsidR="00CB54C2">
        <w:rPr>
          <w:rFonts w:ascii="Verdana" w:hAnsi="Verdana" w:cs="Arial"/>
          <w:sz w:val="22"/>
          <w:szCs w:val="24"/>
        </w:rPr>
        <w:t>2014.</w:t>
      </w:r>
    </w:p>
    <w:sectPr w:rsidR="0080132A" w:rsidRPr="00F53E70" w:rsidSect="00DC3D69">
      <w:headerReference w:type="even" r:id="rId8"/>
      <w:headerReference w:type="default" r:id="rId9"/>
      <w:footerReference w:type="default" r:id="rId10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E87" w:rsidRDefault="00717E87" w:rsidP="00024519">
      <w:r>
        <w:separator/>
      </w:r>
    </w:p>
  </w:endnote>
  <w:endnote w:type="continuationSeparator" w:id="1">
    <w:p w:rsidR="00717E87" w:rsidRDefault="00717E87" w:rsidP="00024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A85" w:rsidRPr="00AA6A85" w:rsidRDefault="00AA6A85" w:rsidP="00AA6A85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080"/>
      </w:tabs>
      <w:jc w:val="center"/>
      <w:rPr>
        <w:rFonts w:ascii="Cambria" w:hAnsi="Cambria"/>
      </w:rPr>
    </w:pPr>
    <w:r w:rsidRPr="00AA6A85">
      <w:rPr>
        <w:rFonts w:ascii="Cambria" w:hAnsi="Cambria"/>
      </w:rPr>
      <w:t xml:space="preserve">Page </w:t>
    </w:r>
    <w:r w:rsidR="00197527" w:rsidRPr="00197527">
      <w:rPr>
        <w:rFonts w:ascii="Calibri" w:hAnsi="Calibri"/>
      </w:rPr>
      <w:fldChar w:fldCharType="begin"/>
    </w:r>
    <w:r>
      <w:instrText xml:space="preserve"> PAGE   \* MERGEFORMAT </w:instrText>
    </w:r>
    <w:r w:rsidR="00197527" w:rsidRPr="00197527">
      <w:rPr>
        <w:rFonts w:ascii="Calibri" w:hAnsi="Calibri"/>
      </w:rPr>
      <w:fldChar w:fldCharType="separate"/>
    </w:r>
    <w:r w:rsidR="006E0FCE" w:rsidRPr="006E0FCE">
      <w:rPr>
        <w:rFonts w:ascii="Cambria" w:hAnsi="Cambria"/>
      </w:rPr>
      <w:t>1</w:t>
    </w:r>
    <w:r w:rsidR="00197527" w:rsidRPr="00AA6A85">
      <w:rPr>
        <w:rFonts w:ascii="Cambria" w:hAnsi="Cambria"/>
      </w:rPr>
      <w:fldChar w:fldCharType="end"/>
    </w:r>
  </w:p>
  <w:p w:rsidR="00AA6A85" w:rsidRDefault="00AA6A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E87" w:rsidRDefault="00717E87" w:rsidP="00024519">
      <w:r>
        <w:separator/>
      </w:r>
    </w:p>
  </w:footnote>
  <w:footnote w:type="continuationSeparator" w:id="1">
    <w:p w:rsidR="00717E87" w:rsidRDefault="00717E87" w:rsidP="000245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6" w:rsidRDefault="00C247FF">
    <w:r>
      <w:t xml:space="preserve">Neha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F2" w:rsidRDefault="00341056" w:rsidP="009C1AF2">
    <w:pPr>
      <w:pStyle w:val="Title"/>
      <w:rPr>
        <w:rFonts w:ascii="Times New Roman" w:hAnsi="Times New Roman"/>
        <w:b w:val="0"/>
        <w:sz w:val="24"/>
        <w:szCs w:val="24"/>
        <w:lang w:val="fr-FR"/>
      </w:rPr>
    </w:pPr>
    <w:r>
      <w:rPr>
        <w:rFonts w:ascii="Times New Roman" w:hAnsi="Times New Roman"/>
        <w:b w:val="0"/>
        <w:sz w:val="24"/>
        <w:szCs w:val="24"/>
        <w:lang w:val="fr-FR"/>
      </w:rPr>
      <w:t>Harendra Kumar</w:t>
    </w:r>
  </w:p>
  <w:p w:rsidR="00E205EF" w:rsidRDefault="00E205EF" w:rsidP="00E205EF">
    <w:pPr>
      <w:pStyle w:val="Header"/>
      <w:rPr>
        <w:b/>
        <w:sz w:val="22"/>
      </w:rPr>
    </w:pPr>
  </w:p>
  <w:p w:rsidR="00E205EF" w:rsidRPr="00E205EF" w:rsidRDefault="00E205EF" w:rsidP="00B457A2">
    <w:pPr>
      <w:pStyle w:val="Header"/>
      <w:jc w:val="center"/>
      <w:rPr>
        <w:b/>
        <w:sz w:val="22"/>
      </w:rPr>
    </w:pPr>
    <w:r>
      <w:rPr>
        <w:b/>
        <w:sz w:val="22"/>
      </w:rPr>
      <w:t xml:space="preserve">CTS ID: </w:t>
    </w:r>
    <w:r w:rsidR="00341056">
      <w:rPr>
        <w:b/>
        <w:sz w:val="22"/>
      </w:rPr>
      <w:t>447803</w:t>
    </w:r>
    <w:r>
      <w:rPr>
        <w:b/>
        <w:sz w:val="22"/>
      </w:rPr>
      <w:tab/>
    </w:r>
    <w:r w:rsidRPr="00E205EF">
      <w:rPr>
        <w:b/>
        <w:sz w:val="22"/>
      </w:rPr>
      <w:t>Email:</w:t>
    </w:r>
    <w:r w:rsidR="00AC1E55" w:rsidRPr="00AC1E55">
      <w:t xml:space="preserve"> </w:t>
    </w:r>
    <w:r w:rsidR="00341056">
      <w:rPr>
        <w:b/>
        <w:lang w:val="fr-FR"/>
      </w:rPr>
      <w:t>harendra.kumar2</w:t>
    </w:r>
    <w:r w:rsidR="009C1AF2">
      <w:rPr>
        <w:b/>
        <w:lang w:val="fr-FR"/>
      </w:rPr>
      <w:t>@cognizant.com</w:t>
    </w:r>
    <w:r w:rsidRPr="00E205EF">
      <w:rPr>
        <w:b/>
        <w:sz w:val="22"/>
      </w:rPr>
      <w:tab/>
    </w:r>
    <w:r w:rsidR="00AC1E55">
      <w:rPr>
        <w:b/>
        <w:sz w:val="22"/>
      </w:rPr>
      <w:t xml:space="preserve">    </w:t>
    </w:r>
    <w:r w:rsidR="000246B5">
      <w:rPr>
        <w:b/>
        <w:sz w:val="22"/>
      </w:rPr>
      <w:t>Mobile</w:t>
    </w:r>
    <w:r w:rsidR="00430F2D">
      <w:rPr>
        <w:b/>
        <w:sz w:val="22"/>
      </w:rPr>
      <w:t>:</w:t>
    </w:r>
    <w:r w:rsidR="00C247FF">
      <w:rPr>
        <w:b/>
        <w:sz w:val="22"/>
      </w:rPr>
      <w:t>+91-</w:t>
    </w:r>
    <w:r w:rsidR="00341056">
      <w:rPr>
        <w:b/>
        <w:sz w:val="22"/>
      </w:rPr>
      <w:t>9916771904</w:t>
    </w:r>
  </w:p>
  <w:p w:rsidR="00024519" w:rsidRDefault="000245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136E"/>
    <w:multiLevelType w:val="hybridMultilevel"/>
    <w:tmpl w:val="081096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6021CF"/>
    <w:multiLevelType w:val="hybridMultilevel"/>
    <w:tmpl w:val="A0CC44A0"/>
    <w:lvl w:ilvl="0" w:tplc="031A75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A821A7"/>
    <w:multiLevelType w:val="hybridMultilevel"/>
    <w:tmpl w:val="6862E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B9000B"/>
    <w:multiLevelType w:val="hybridMultilevel"/>
    <w:tmpl w:val="CD76C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D35E7B"/>
    <w:multiLevelType w:val="multilevel"/>
    <w:tmpl w:val="46C4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4C0DF6"/>
    <w:multiLevelType w:val="hybridMultilevel"/>
    <w:tmpl w:val="8032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31A4F"/>
    <w:multiLevelType w:val="hybridMultilevel"/>
    <w:tmpl w:val="22CC7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127375"/>
    <w:multiLevelType w:val="hybridMultilevel"/>
    <w:tmpl w:val="58CC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63AD8"/>
    <w:multiLevelType w:val="hybridMultilevel"/>
    <w:tmpl w:val="3E4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133C5"/>
    <w:multiLevelType w:val="hybridMultilevel"/>
    <w:tmpl w:val="98BCF4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93785F"/>
    <w:multiLevelType w:val="hybridMultilevel"/>
    <w:tmpl w:val="708E88A2"/>
    <w:lvl w:ilvl="0" w:tplc="04090001">
      <w:start w:val="1"/>
      <w:numFmt w:val="bullet"/>
      <w:lvlText w:val=""/>
      <w:lvlJc w:val="left"/>
      <w:pPr>
        <w:tabs>
          <w:tab w:val="num" w:pos="558"/>
        </w:tabs>
        <w:ind w:left="558" w:hanging="288"/>
      </w:pPr>
      <w:rPr>
        <w:rFonts w:ascii="Symbol" w:hAnsi="Symbol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EF3F41"/>
    <w:multiLevelType w:val="multilevel"/>
    <w:tmpl w:val="7D66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E570B92"/>
    <w:multiLevelType w:val="hybridMultilevel"/>
    <w:tmpl w:val="933C0F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202ED9"/>
    <w:multiLevelType w:val="hybridMultilevel"/>
    <w:tmpl w:val="EB5CA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831B52"/>
    <w:multiLevelType w:val="hybridMultilevel"/>
    <w:tmpl w:val="ABF66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C3177E"/>
    <w:multiLevelType w:val="hybridMultilevel"/>
    <w:tmpl w:val="788C1EB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9C05A6"/>
    <w:multiLevelType w:val="hybridMultilevel"/>
    <w:tmpl w:val="C804E0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413519"/>
    <w:multiLevelType w:val="hybridMultilevel"/>
    <w:tmpl w:val="777A0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E3CEB"/>
    <w:multiLevelType w:val="hybridMultilevel"/>
    <w:tmpl w:val="78A83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8776D8"/>
    <w:multiLevelType w:val="hybridMultilevel"/>
    <w:tmpl w:val="1298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265BD5"/>
    <w:multiLevelType w:val="hybridMultilevel"/>
    <w:tmpl w:val="A3B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D51B7A"/>
    <w:multiLevelType w:val="hybridMultilevel"/>
    <w:tmpl w:val="339AEE8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>
    <w:nsid w:val="65401ED4"/>
    <w:multiLevelType w:val="hybridMultilevel"/>
    <w:tmpl w:val="A0C8BE6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937340E"/>
    <w:multiLevelType w:val="hybridMultilevel"/>
    <w:tmpl w:val="96BC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AA827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5063F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DCAB0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40F8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F022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0AFE9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F6D0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54094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6C677DFE"/>
    <w:multiLevelType w:val="multilevel"/>
    <w:tmpl w:val="9082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B93143"/>
    <w:multiLevelType w:val="hybridMultilevel"/>
    <w:tmpl w:val="2A5A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B75D97"/>
    <w:multiLevelType w:val="hybridMultilevel"/>
    <w:tmpl w:val="3D94BE34"/>
    <w:lvl w:ilvl="0" w:tplc="62328030">
      <w:start w:val="1"/>
      <w:numFmt w:val="bullet"/>
      <w:pStyle w:val="CogCVMain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651DC8"/>
    <w:multiLevelType w:val="hybridMultilevel"/>
    <w:tmpl w:val="3B963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7A3C75"/>
    <w:multiLevelType w:val="hybridMultilevel"/>
    <w:tmpl w:val="2F02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EA2BA0"/>
    <w:multiLevelType w:val="hybridMultilevel"/>
    <w:tmpl w:val="A12E06C8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B80E97"/>
    <w:multiLevelType w:val="hybridMultilevel"/>
    <w:tmpl w:val="E5BE6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7DA36E6"/>
    <w:multiLevelType w:val="hybridMultilevel"/>
    <w:tmpl w:val="BB6254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C157B83"/>
    <w:multiLevelType w:val="hybridMultilevel"/>
    <w:tmpl w:val="3EC21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16"/>
  </w:num>
  <w:num w:numId="5">
    <w:abstractNumId w:val="6"/>
  </w:num>
  <w:num w:numId="6">
    <w:abstractNumId w:val="19"/>
  </w:num>
  <w:num w:numId="7">
    <w:abstractNumId w:val="8"/>
  </w:num>
  <w:num w:numId="8">
    <w:abstractNumId w:val="23"/>
  </w:num>
  <w:num w:numId="9">
    <w:abstractNumId w:val="7"/>
  </w:num>
  <w:num w:numId="10">
    <w:abstractNumId w:val="29"/>
  </w:num>
  <w:num w:numId="11">
    <w:abstractNumId w:val="12"/>
  </w:num>
  <w:num w:numId="12">
    <w:abstractNumId w:val="31"/>
  </w:num>
  <w:num w:numId="13">
    <w:abstractNumId w:val="26"/>
  </w:num>
  <w:num w:numId="14">
    <w:abstractNumId w:val="20"/>
  </w:num>
  <w:num w:numId="15">
    <w:abstractNumId w:val="5"/>
  </w:num>
  <w:num w:numId="16">
    <w:abstractNumId w:val="11"/>
  </w:num>
  <w:num w:numId="17">
    <w:abstractNumId w:val="10"/>
  </w:num>
  <w:num w:numId="18">
    <w:abstractNumId w:val="32"/>
  </w:num>
  <w:num w:numId="19">
    <w:abstractNumId w:val="3"/>
  </w:num>
  <w:num w:numId="20">
    <w:abstractNumId w:val="33"/>
  </w:num>
  <w:num w:numId="21">
    <w:abstractNumId w:val="30"/>
  </w:num>
  <w:num w:numId="22">
    <w:abstractNumId w:val="24"/>
  </w:num>
  <w:num w:numId="23">
    <w:abstractNumId w:val="1"/>
  </w:num>
  <w:num w:numId="24">
    <w:abstractNumId w:val="17"/>
  </w:num>
  <w:num w:numId="25">
    <w:abstractNumId w:val="22"/>
  </w:num>
  <w:num w:numId="26">
    <w:abstractNumId w:val="14"/>
  </w:num>
  <w:num w:numId="27">
    <w:abstractNumId w:val="27"/>
  </w:num>
  <w:num w:numId="28">
    <w:abstractNumId w:val="28"/>
  </w:num>
  <w:num w:numId="29">
    <w:abstractNumId w:val="0"/>
  </w:num>
  <w:num w:numId="30">
    <w:abstractNumId w:val="4"/>
  </w:num>
  <w:num w:numId="31">
    <w:abstractNumId w:val="25"/>
  </w:num>
  <w:num w:numId="32">
    <w:abstractNumId w:val="21"/>
  </w:num>
  <w:num w:numId="33">
    <w:abstractNumId w:val="9"/>
  </w:num>
  <w:num w:numId="34">
    <w:abstractNumId w:val="1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62B09"/>
    <w:rsid w:val="00001595"/>
    <w:rsid w:val="0000174E"/>
    <w:rsid w:val="0000304F"/>
    <w:rsid w:val="00003FD0"/>
    <w:rsid w:val="00010BB1"/>
    <w:rsid w:val="00012F5C"/>
    <w:rsid w:val="00014206"/>
    <w:rsid w:val="0001424A"/>
    <w:rsid w:val="00015D82"/>
    <w:rsid w:val="00016E97"/>
    <w:rsid w:val="000204DA"/>
    <w:rsid w:val="000234E6"/>
    <w:rsid w:val="00024519"/>
    <w:rsid w:val="000246B5"/>
    <w:rsid w:val="0002625A"/>
    <w:rsid w:val="0002727F"/>
    <w:rsid w:val="0003718D"/>
    <w:rsid w:val="0003724D"/>
    <w:rsid w:val="00042320"/>
    <w:rsid w:val="00050546"/>
    <w:rsid w:val="0005153B"/>
    <w:rsid w:val="00051564"/>
    <w:rsid w:val="00052391"/>
    <w:rsid w:val="00053B22"/>
    <w:rsid w:val="000609B7"/>
    <w:rsid w:val="0006278D"/>
    <w:rsid w:val="0006455E"/>
    <w:rsid w:val="00065263"/>
    <w:rsid w:val="00067A72"/>
    <w:rsid w:val="00067F89"/>
    <w:rsid w:val="00071F69"/>
    <w:rsid w:val="00076F5A"/>
    <w:rsid w:val="000847E8"/>
    <w:rsid w:val="00085483"/>
    <w:rsid w:val="00086470"/>
    <w:rsid w:val="00090C49"/>
    <w:rsid w:val="00091CBB"/>
    <w:rsid w:val="00093604"/>
    <w:rsid w:val="00095F65"/>
    <w:rsid w:val="00097162"/>
    <w:rsid w:val="000A39E4"/>
    <w:rsid w:val="000A4157"/>
    <w:rsid w:val="000A4DE8"/>
    <w:rsid w:val="000B0071"/>
    <w:rsid w:val="000B0F1E"/>
    <w:rsid w:val="000B4CA8"/>
    <w:rsid w:val="000C4A18"/>
    <w:rsid w:val="000C729D"/>
    <w:rsid w:val="000D0043"/>
    <w:rsid w:val="000D03DF"/>
    <w:rsid w:val="000D2912"/>
    <w:rsid w:val="000D2EF0"/>
    <w:rsid w:val="000D45A6"/>
    <w:rsid w:val="000E3C9D"/>
    <w:rsid w:val="000E526F"/>
    <w:rsid w:val="000E6447"/>
    <w:rsid w:val="000E7ADA"/>
    <w:rsid w:val="000E7EA5"/>
    <w:rsid w:val="000F087D"/>
    <w:rsid w:val="000F21AB"/>
    <w:rsid w:val="000F498A"/>
    <w:rsid w:val="000F5175"/>
    <w:rsid w:val="000F7F92"/>
    <w:rsid w:val="00100299"/>
    <w:rsid w:val="001010A9"/>
    <w:rsid w:val="001012C4"/>
    <w:rsid w:val="00102403"/>
    <w:rsid w:val="001042D7"/>
    <w:rsid w:val="001055E2"/>
    <w:rsid w:val="0010765B"/>
    <w:rsid w:val="00110444"/>
    <w:rsid w:val="00111C01"/>
    <w:rsid w:val="00111E21"/>
    <w:rsid w:val="001124FA"/>
    <w:rsid w:val="00113D67"/>
    <w:rsid w:val="00116322"/>
    <w:rsid w:val="00120AE7"/>
    <w:rsid w:val="00120DA3"/>
    <w:rsid w:val="00124EB9"/>
    <w:rsid w:val="00131655"/>
    <w:rsid w:val="00131AB7"/>
    <w:rsid w:val="00131EF2"/>
    <w:rsid w:val="00134385"/>
    <w:rsid w:val="001375BE"/>
    <w:rsid w:val="00137C6B"/>
    <w:rsid w:val="001420F8"/>
    <w:rsid w:val="001437A0"/>
    <w:rsid w:val="00143BFC"/>
    <w:rsid w:val="001440DB"/>
    <w:rsid w:val="00145C4F"/>
    <w:rsid w:val="00150A70"/>
    <w:rsid w:val="0015256F"/>
    <w:rsid w:val="001528AB"/>
    <w:rsid w:val="00154BFA"/>
    <w:rsid w:val="00157466"/>
    <w:rsid w:val="0015796A"/>
    <w:rsid w:val="0016299B"/>
    <w:rsid w:val="00164E2D"/>
    <w:rsid w:val="0016609B"/>
    <w:rsid w:val="0017029A"/>
    <w:rsid w:val="00171C88"/>
    <w:rsid w:val="001732EA"/>
    <w:rsid w:val="00175972"/>
    <w:rsid w:val="00176E27"/>
    <w:rsid w:val="001811BE"/>
    <w:rsid w:val="0018140A"/>
    <w:rsid w:val="00186681"/>
    <w:rsid w:val="001870C4"/>
    <w:rsid w:val="001875C7"/>
    <w:rsid w:val="00187F63"/>
    <w:rsid w:val="00190076"/>
    <w:rsid w:val="00191397"/>
    <w:rsid w:val="00193F23"/>
    <w:rsid w:val="0019513F"/>
    <w:rsid w:val="00197527"/>
    <w:rsid w:val="001A0118"/>
    <w:rsid w:val="001A55CE"/>
    <w:rsid w:val="001B4033"/>
    <w:rsid w:val="001B46A9"/>
    <w:rsid w:val="001B4D84"/>
    <w:rsid w:val="001C2463"/>
    <w:rsid w:val="001E4F7E"/>
    <w:rsid w:val="001E7128"/>
    <w:rsid w:val="001F49C8"/>
    <w:rsid w:val="001F7DD6"/>
    <w:rsid w:val="00201371"/>
    <w:rsid w:val="00205666"/>
    <w:rsid w:val="00211DFB"/>
    <w:rsid w:val="00212291"/>
    <w:rsid w:val="00212468"/>
    <w:rsid w:val="002157CF"/>
    <w:rsid w:val="00215AEC"/>
    <w:rsid w:val="00215D02"/>
    <w:rsid w:val="0022218D"/>
    <w:rsid w:val="0022319D"/>
    <w:rsid w:val="00223ECA"/>
    <w:rsid w:val="0022576B"/>
    <w:rsid w:val="002265DC"/>
    <w:rsid w:val="0022720C"/>
    <w:rsid w:val="00231573"/>
    <w:rsid w:val="00232DDB"/>
    <w:rsid w:val="00234E0A"/>
    <w:rsid w:val="00236553"/>
    <w:rsid w:val="00236AAE"/>
    <w:rsid w:val="00237CA3"/>
    <w:rsid w:val="002518AD"/>
    <w:rsid w:val="00252EA0"/>
    <w:rsid w:val="0025674D"/>
    <w:rsid w:val="00261292"/>
    <w:rsid w:val="0026187D"/>
    <w:rsid w:val="00263C53"/>
    <w:rsid w:val="00263C7E"/>
    <w:rsid w:val="00263DD6"/>
    <w:rsid w:val="00263F7E"/>
    <w:rsid w:val="00266E67"/>
    <w:rsid w:val="00267FB1"/>
    <w:rsid w:val="00270B7B"/>
    <w:rsid w:val="00276114"/>
    <w:rsid w:val="0028110B"/>
    <w:rsid w:val="0028171D"/>
    <w:rsid w:val="00285380"/>
    <w:rsid w:val="00286489"/>
    <w:rsid w:val="00287DCA"/>
    <w:rsid w:val="0029041F"/>
    <w:rsid w:val="0029309A"/>
    <w:rsid w:val="002A2E3D"/>
    <w:rsid w:val="002A75EE"/>
    <w:rsid w:val="002B102A"/>
    <w:rsid w:val="002B285B"/>
    <w:rsid w:val="002C006C"/>
    <w:rsid w:val="002C304F"/>
    <w:rsid w:val="002C46BD"/>
    <w:rsid w:val="002C4835"/>
    <w:rsid w:val="002E0C70"/>
    <w:rsid w:val="002E0EA9"/>
    <w:rsid w:val="002E3177"/>
    <w:rsid w:val="002E53C8"/>
    <w:rsid w:val="002F1000"/>
    <w:rsid w:val="002F160C"/>
    <w:rsid w:val="002F286F"/>
    <w:rsid w:val="002F38A5"/>
    <w:rsid w:val="002F6891"/>
    <w:rsid w:val="00301A11"/>
    <w:rsid w:val="003022FF"/>
    <w:rsid w:val="00304C2A"/>
    <w:rsid w:val="00306749"/>
    <w:rsid w:val="003068E1"/>
    <w:rsid w:val="0031183B"/>
    <w:rsid w:val="00311C8F"/>
    <w:rsid w:val="00312904"/>
    <w:rsid w:val="003134CD"/>
    <w:rsid w:val="00315218"/>
    <w:rsid w:val="00315359"/>
    <w:rsid w:val="00316ED4"/>
    <w:rsid w:val="003176E0"/>
    <w:rsid w:val="00321555"/>
    <w:rsid w:val="003219D2"/>
    <w:rsid w:val="00323222"/>
    <w:rsid w:val="0032622D"/>
    <w:rsid w:val="00327EF6"/>
    <w:rsid w:val="00331962"/>
    <w:rsid w:val="00340A70"/>
    <w:rsid w:val="00341056"/>
    <w:rsid w:val="00341AB1"/>
    <w:rsid w:val="00342490"/>
    <w:rsid w:val="003458B3"/>
    <w:rsid w:val="00347A38"/>
    <w:rsid w:val="00347B5C"/>
    <w:rsid w:val="003513DE"/>
    <w:rsid w:val="0035612E"/>
    <w:rsid w:val="003562D0"/>
    <w:rsid w:val="003564A6"/>
    <w:rsid w:val="003611CF"/>
    <w:rsid w:val="00367B56"/>
    <w:rsid w:val="00367D72"/>
    <w:rsid w:val="00374FCC"/>
    <w:rsid w:val="00380499"/>
    <w:rsid w:val="00383A67"/>
    <w:rsid w:val="003846BD"/>
    <w:rsid w:val="00385276"/>
    <w:rsid w:val="00387ADB"/>
    <w:rsid w:val="0039020B"/>
    <w:rsid w:val="00390CD3"/>
    <w:rsid w:val="003927BB"/>
    <w:rsid w:val="00393454"/>
    <w:rsid w:val="003A27EF"/>
    <w:rsid w:val="003A3093"/>
    <w:rsid w:val="003A7A9A"/>
    <w:rsid w:val="003A7C1A"/>
    <w:rsid w:val="003B24A8"/>
    <w:rsid w:val="003B3860"/>
    <w:rsid w:val="003B55DF"/>
    <w:rsid w:val="003B77D3"/>
    <w:rsid w:val="003C1329"/>
    <w:rsid w:val="003C1A98"/>
    <w:rsid w:val="003C35EB"/>
    <w:rsid w:val="003D0541"/>
    <w:rsid w:val="003D2F23"/>
    <w:rsid w:val="003D3704"/>
    <w:rsid w:val="003D682D"/>
    <w:rsid w:val="003E02AC"/>
    <w:rsid w:val="003E0AE6"/>
    <w:rsid w:val="003E7529"/>
    <w:rsid w:val="003E7FCD"/>
    <w:rsid w:val="003F017C"/>
    <w:rsid w:val="003F167E"/>
    <w:rsid w:val="003F4603"/>
    <w:rsid w:val="003F5854"/>
    <w:rsid w:val="00400478"/>
    <w:rsid w:val="00404B4C"/>
    <w:rsid w:val="00406D9A"/>
    <w:rsid w:val="00410310"/>
    <w:rsid w:val="004121B7"/>
    <w:rsid w:val="004123D3"/>
    <w:rsid w:val="0041366A"/>
    <w:rsid w:val="0041456F"/>
    <w:rsid w:val="00416DAD"/>
    <w:rsid w:val="00417B03"/>
    <w:rsid w:val="004220D7"/>
    <w:rsid w:val="00422C50"/>
    <w:rsid w:val="004250F0"/>
    <w:rsid w:val="00426007"/>
    <w:rsid w:val="00426397"/>
    <w:rsid w:val="0042715C"/>
    <w:rsid w:val="004274F9"/>
    <w:rsid w:val="00430F2D"/>
    <w:rsid w:val="004360C8"/>
    <w:rsid w:val="004416F8"/>
    <w:rsid w:val="00441D6A"/>
    <w:rsid w:val="00441E1E"/>
    <w:rsid w:val="0044646A"/>
    <w:rsid w:val="004466E3"/>
    <w:rsid w:val="00451014"/>
    <w:rsid w:val="00453581"/>
    <w:rsid w:val="004536AB"/>
    <w:rsid w:val="0045407D"/>
    <w:rsid w:val="004544AB"/>
    <w:rsid w:val="004552A5"/>
    <w:rsid w:val="00457669"/>
    <w:rsid w:val="00457799"/>
    <w:rsid w:val="004578FB"/>
    <w:rsid w:val="00462DC1"/>
    <w:rsid w:val="004734B6"/>
    <w:rsid w:val="00473F6E"/>
    <w:rsid w:val="004766B1"/>
    <w:rsid w:val="0047676B"/>
    <w:rsid w:val="00480BC3"/>
    <w:rsid w:val="00480D91"/>
    <w:rsid w:val="00482124"/>
    <w:rsid w:val="004839A4"/>
    <w:rsid w:val="0048635A"/>
    <w:rsid w:val="00491D5F"/>
    <w:rsid w:val="00492194"/>
    <w:rsid w:val="00496DF9"/>
    <w:rsid w:val="004A05C9"/>
    <w:rsid w:val="004A2B0F"/>
    <w:rsid w:val="004A3854"/>
    <w:rsid w:val="004A4868"/>
    <w:rsid w:val="004A653D"/>
    <w:rsid w:val="004B0373"/>
    <w:rsid w:val="004B0976"/>
    <w:rsid w:val="004B41EC"/>
    <w:rsid w:val="004B70EB"/>
    <w:rsid w:val="004C4CDE"/>
    <w:rsid w:val="004C4EF2"/>
    <w:rsid w:val="004D199D"/>
    <w:rsid w:val="004D351F"/>
    <w:rsid w:val="004D47D6"/>
    <w:rsid w:val="004D6EC2"/>
    <w:rsid w:val="004E6DC7"/>
    <w:rsid w:val="004F064E"/>
    <w:rsid w:val="004F0FBD"/>
    <w:rsid w:val="004F108C"/>
    <w:rsid w:val="004F7BDB"/>
    <w:rsid w:val="00501E73"/>
    <w:rsid w:val="0050406D"/>
    <w:rsid w:val="00506B5F"/>
    <w:rsid w:val="00507785"/>
    <w:rsid w:val="00510FE3"/>
    <w:rsid w:val="005121F1"/>
    <w:rsid w:val="00512763"/>
    <w:rsid w:val="00514748"/>
    <w:rsid w:val="00514E99"/>
    <w:rsid w:val="0051560C"/>
    <w:rsid w:val="00516FAA"/>
    <w:rsid w:val="005245B9"/>
    <w:rsid w:val="00524D46"/>
    <w:rsid w:val="00525EE0"/>
    <w:rsid w:val="00533CC3"/>
    <w:rsid w:val="005341B5"/>
    <w:rsid w:val="00535711"/>
    <w:rsid w:val="00536A94"/>
    <w:rsid w:val="00547503"/>
    <w:rsid w:val="00551F9D"/>
    <w:rsid w:val="00555724"/>
    <w:rsid w:val="00556189"/>
    <w:rsid w:val="00556252"/>
    <w:rsid w:val="0056341E"/>
    <w:rsid w:val="00564700"/>
    <w:rsid w:val="005654C7"/>
    <w:rsid w:val="005709DC"/>
    <w:rsid w:val="005728C9"/>
    <w:rsid w:val="005734D0"/>
    <w:rsid w:val="00574587"/>
    <w:rsid w:val="0057493A"/>
    <w:rsid w:val="005803BD"/>
    <w:rsid w:val="00580D1D"/>
    <w:rsid w:val="005951A0"/>
    <w:rsid w:val="005A0103"/>
    <w:rsid w:val="005A35BC"/>
    <w:rsid w:val="005A6981"/>
    <w:rsid w:val="005B249D"/>
    <w:rsid w:val="005C467C"/>
    <w:rsid w:val="005C5E35"/>
    <w:rsid w:val="005D1011"/>
    <w:rsid w:val="005D36AD"/>
    <w:rsid w:val="005D3A39"/>
    <w:rsid w:val="005D7D5B"/>
    <w:rsid w:val="005E0487"/>
    <w:rsid w:val="005E154B"/>
    <w:rsid w:val="005E3D4C"/>
    <w:rsid w:val="005E43BC"/>
    <w:rsid w:val="005E4FCC"/>
    <w:rsid w:val="005E62B8"/>
    <w:rsid w:val="005F2603"/>
    <w:rsid w:val="005F3F37"/>
    <w:rsid w:val="005F4786"/>
    <w:rsid w:val="005F5730"/>
    <w:rsid w:val="005F766E"/>
    <w:rsid w:val="005F7E78"/>
    <w:rsid w:val="006007E4"/>
    <w:rsid w:val="00600CE6"/>
    <w:rsid w:val="00600E31"/>
    <w:rsid w:val="00604F48"/>
    <w:rsid w:val="006060A0"/>
    <w:rsid w:val="00607546"/>
    <w:rsid w:val="00610112"/>
    <w:rsid w:val="00610E77"/>
    <w:rsid w:val="006117A0"/>
    <w:rsid w:val="00611DDD"/>
    <w:rsid w:val="00615108"/>
    <w:rsid w:val="00616E72"/>
    <w:rsid w:val="00622E0D"/>
    <w:rsid w:val="00622F74"/>
    <w:rsid w:val="00623590"/>
    <w:rsid w:val="00625010"/>
    <w:rsid w:val="00630790"/>
    <w:rsid w:val="00631391"/>
    <w:rsid w:val="00633149"/>
    <w:rsid w:val="006332B9"/>
    <w:rsid w:val="00633807"/>
    <w:rsid w:val="00633EBF"/>
    <w:rsid w:val="00634190"/>
    <w:rsid w:val="00636AD0"/>
    <w:rsid w:val="00641230"/>
    <w:rsid w:val="006448EA"/>
    <w:rsid w:val="0064693A"/>
    <w:rsid w:val="00647A6A"/>
    <w:rsid w:val="00647DC2"/>
    <w:rsid w:val="00647F30"/>
    <w:rsid w:val="00654669"/>
    <w:rsid w:val="00654DA2"/>
    <w:rsid w:val="00657D1A"/>
    <w:rsid w:val="0066352E"/>
    <w:rsid w:val="006637EE"/>
    <w:rsid w:val="00665408"/>
    <w:rsid w:val="006658DA"/>
    <w:rsid w:val="00667858"/>
    <w:rsid w:val="006711B0"/>
    <w:rsid w:val="0068192F"/>
    <w:rsid w:val="00681AA1"/>
    <w:rsid w:val="00681C5E"/>
    <w:rsid w:val="00683B03"/>
    <w:rsid w:val="0068449F"/>
    <w:rsid w:val="00684C71"/>
    <w:rsid w:val="006865BE"/>
    <w:rsid w:val="00691E59"/>
    <w:rsid w:val="006923FC"/>
    <w:rsid w:val="00693A06"/>
    <w:rsid w:val="00695444"/>
    <w:rsid w:val="0069584F"/>
    <w:rsid w:val="00697D86"/>
    <w:rsid w:val="006A2D8B"/>
    <w:rsid w:val="006A5A70"/>
    <w:rsid w:val="006A6E25"/>
    <w:rsid w:val="006B15DC"/>
    <w:rsid w:val="006B654B"/>
    <w:rsid w:val="006B6A87"/>
    <w:rsid w:val="006C206C"/>
    <w:rsid w:val="006D3E7F"/>
    <w:rsid w:val="006D52EC"/>
    <w:rsid w:val="006E0144"/>
    <w:rsid w:val="006E0FCE"/>
    <w:rsid w:val="006E1D53"/>
    <w:rsid w:val="006E3CAD"/>
    <w:rsid w:val="006E5380"/>
    <w:rsid w:val="006E5FE2"/>
    <w:rsid w:val="006F0526"/>
    <w:rsid w:val="006F12DB"/>
    <w:rsid w:val="006F65DA"/>
    <w:rsid w:val="00700B76"/>
    <w:rsid w:val="0070297F"/>
    <w:rsid w:val="00703B14"/>
    <w:rsid w:val="00704DF6"/>
    <w:rsid w:val="00705FE0"/>
    <w:rsid w:val="00707ECE"/>
    <w:rsid w:val="00710581"/>
    <w:rsid w:val="007117D4"/>
    <w:rsid w:val="00712435"/>
    <w:rsid w:val="00714433"/>
    <w:rsid w:val="00716467"/>
    <w:rsid w:val="00717E87"/>
    <w:rsid w:val="00726338"/>
    <w:rsid w:val="00726569"/>
    <w:rsid w:val="0072679A"/>
    <w:rsid w:val="00726848"/>
    <w:rsid w:val="00731894"/>
    <w:rsid w:val="007323CB"/>
    <w:rsid w:val="00732CFF"/>
    <w:rsid w:val="007330A1"/>
    <w:rsid w:val="0074060D"/>
    <w:rsid w:val="007445D2"/>
    <w:rsid w:val="00745C3D"/>
    <w:rsid w:val="00746EB0"/>
    <w:rsid w:val="007471AA"/>
    <w:rsid w:val="00753C30"/>
    <w:rsid w:val="007543BC"/>
    <w:rsid w:val="007571BF"/>
    <w:rsid w:val="00762C61"/>
    <w:rsid w:val="007652DE"/>
    <w:rsid w:val="00766139"/>
    <w:rsid w:val="00767C8A"/>
    <w:rsid w:val="00770194"/>
    <w:rsid w:val="00770359"/>
    <w:rsid w:val="00771257"/>
    <w:rsid w:val="00772CEC"/>
    <w:rsid w:val="00773316"/>
    <w:rsid w:val="0078062B"/>
    <w:rsid w:val="00782A9B"/>
    <w:rsid w:val="00786997"/>
    <w:rsid w:val="00786BEF"/>
    <w:rsid w:val="00787E88"/>
    <w:rsid w:val="007915C7"/>
    <w:rsid w:val="00792379"/>
    <w:rsid w:val="007A2965"/>
    <w:rsid w:val="007A78D2"/>
    <w:rsid w:val="007B3DB8"/>
    <w:rsid w:val="007C1F8D"/>
    <w:rsid w:val="007C5886"/>
    <w:rsid w:val="007D3DFD"/>
    <w:rsid w:val="007D709D"/>
    <w:rsid w:val="007E4E21"/>
    <w:rsid w:val="007E654C"/>
    <w:rsid w:val="007E67B5"/>
    <w:rsid w:val="007F13E1"/>
    <w:rsid w:val="007F3034"/>
    <w:rsid w:val="007F3AC5"/>
    <w:rsid w:val="00800FFE"/>
    <w:rsid w:val="0080132A"/>
    <w:rsid w:val="00801419"/>
    <w:rsid w:val="008071F8"/>
    <w:rsid w:val="00807867"/>
    <w:rsid w:val="008152E8"/>
    <w:rsid w:val="00816655"/>
    <w:rsid w:val="008168AB"/>
    <w:rsid w:val="0082370E"/>
    <w:rsid w:val="0083319F"/>
    <w:rsid w:val="00833C41"/>
    <w:rsid w:val="008348D9"/>
    <w:rsid w:val="008349C2"/>
    <w:rsid w:val="008365F8"/>
    <w:rsid w:val="008371FE"/>
    <w:rsid w:val="00840F72"/>
    <w:rsid w:val="00841A05"/>
    <w:rsid w:val="00841CD8"/>
    <w:rsid w:val="00843564"/>
    <w:rsid w:val="00844A1C"/>
    <w:rsid w:val="00847570"/>
    <w:rsid w:val="00847B75"/>
    <w:rsid w:val="0085086A"/>
    <w:rsid w:val="00857371"/>
    <w:rsid w:val="008617B1"/>
    <w:rsid w:val="00861F46"/>
    <w:rsid w:val="00864E8A"/>
    <w:rsid w:val="008650B4"/>
    <w:rsid w:val="00865503"/>
    <w:rsid w:val="00870138"/>
    <w:rsid w:val="00875631"/>
    <w:rsid w:val="00877313"/>
    <w:rsid w:val="00891235"/>
    <w:rsid w:val="00892264"/>
    <w:rsid w:val="00892482"/>
    <w:rsid w:val="00892D2E"/>
    <w:rsid w:val="00893387"/>
    <w:rsid w:val="0089344F"/>
    <w:rsid w:val="008938C7"/>
    <w:rsid w:val="00895BED"/>
    <w:rsid w:val="0089701A"/>
    <w:rsid w:val="008A3BBC"/>
    <w:rsid w:val="008A401F"/>
    <w:rsid w:val="008A478F"/>
    <w:rsid w:val="008B4A64"/>
    <w:rsid w:val="008B76F6"/>
    <w:rsid w:val="008B7A45"/>
    <w:rsid w:val="008C18DA"/>
    <w:rsid w:val="008C2226"/>
    <w:rsid w:val="008C32F3"/>
    <w:rsid w:val="008C3426"/>
    <w:rsid w:val="008C3666"/>
    <w:rsid w:val="008C52AC"/>
    <w:rsid w:val="008D21EC"/>
    <w:rsid w:val="008D36CC"/>
    <w:rsid w:val="008D44A7"/>
    <w:rsid w:val="008D4ABE"/>
    <w:rsid w:val="008D50A5"/>
    <w:rsid w:val="008D5B91"/>
    <w:rsid w:val="008D6095"/>
    <w:rsid w:val="008D6929"/>
    <w:rsid w:val="008D7624"/>
    <w:rsid w:val="008F2952"/>
    <w:rsid w:val="008F7D97"/>
    <w:rsid w:val="00900ABD"/>
    <w:rsid w:val="009011D4"/>
    <w:rsid w:val="009075BE"/>
    <w:rsid w:val="0091111D"/>
    <w:rsid w:val="0091328A"/>
    <w:rsid w:val="00920F4E"/>
    <w:rsid w:val="0092235C"/>
    <w:rsid w:val="009224B2"/>
    <w:rsid w:val="00924082"/>
    <w:rsid w:val="009250F6"/>
    <w:rsid w:val="00926E9A"/>
    <w:rsid w:val="00934801"/>
    <w:rsid w:val="00934922"/>
    <w:rsid w:val="009357D6"/>
    <w:rsid w:val="00940913"/>
    <w:rsid w:val="009413FB"/>
    <w:rsid w:val="00943EFA"/>
    <w:rsid w:val="0094492F"/>
    <w:rsid w:val="00945B1A"/>
    <w:rsid w:val="00945C6C"/>
    <w:rsid w:val="0094636C"/>
    <w:rsid w:val="009529E3"/>
    <w:rsid w:val="009543CF"/>
    <w:rsid w:val="00960AF1"/>
    <w:rsid w:val="0096420C"/>
    <w:rsid w:val="00965244"/>
    <w:rsid w:val="00967944"/>
    <w:rsid w:val="00972983"/>
    <w:rsid w:val="00972B40"/>
    <w:rsid w:val="009753CC"/>
    <w:rsid w:val="00983889"/>
    <w:rsid w:val="0098718C"/>
    <w:rsid w:val="009900C9"/>
    <w:rsid w:val="009902AE"/>
    <w:rsid w:val="00994938"/>
    <w:rsid w:val="009949D3"/>
    <w:rsid w:val="00996DD9"/>
    <w:rsid w:val="00997118"/>
    <w:rsid w:val="009A1EDB"/>
    <w:rsid w:val="009A219C"/>
    <w:rsid w:val="009A3707"/>
    <w:rsid w:val="009A6B23"/>
    <w:rsid w:val="009A7256"/>
    <w:rsid w:val="009B09F7"/>
    <w:rsid w:val="009B3083"/>
    <w:rsid w:val="009C1AF2"/>
    <w:rsid w:val="009C1DE3"/>
    <w:rsid w:val="009C385C"/>
    <w:rsid w:val="009C5E2C"/>
    <w:rsid w:val="009C5F09"/>
    <w:rsid w:val="009C66AA"/>
    <w:rsid w:val="009D04E0"/>
    <w:rsid w:val="009D23B9"/>
    <w:rsid w:val="009D2C64"/>
    <w:rsid w:val="009D3B79"/>
    <w:rsid w:val="009D45EC"/>
    <w:rsid w:val="009D6709"/>
    <w:rsid w:val="009E0426"/>
    <w:rsid w:val="009E160D"/>
    <w:rsid w:val="009E79DE"/>
    <w:rsid w:val="009F0623"/>
    <w:rsid w:val="009F16EE"/>
    <w:rsid w:val="009F2A8B"/>
    <w:rsid w:val="009F499B"/>
    <w:rsid w:val="009F60E6"/>
    <w:rsid w:val="009F75C9"/>
    <w:rsid w:val="00A017DB"/>
    <w:rsid w:val="00A03A15"/>
    <w:rsid w:val="00A06477"/>
    <w:rsid w:val="00A12F0C"/>
    <w:rsid w:val="00A16F99"/>
    <w:rsid w:val="00A177FC"/>
    <w:rsid w:val="00A22446"/>
    <w:rsid w:val="00A23F9E"/>
    <w:rsid w:val="00A30234"/>
    <w:rsid w:val="00A33196"/>
    <w:rsid w:val="00A335EA"/>
    <w:rsid w:val="00A345B9"/>
    <w:rsid w:val="00A370EA"/>
    <w:rsid w:val="00A37CCB"/>
    <w:rsid w:val="00A4069F"/>
    <w:rsid w:val="00A414C5"/>
    <w:rsid w:val="00A42640"/>
    <w:rsid w:val="00A4287A"/>
    <w:rsid w:val="00A43C71"/>
    <w:rsid w:val="00A44191"/>
    <w:rsid w:val="00A55719"/>
    <w:rsid w:val="00A60F11"/>
    <w:rsid w:val="00A64E27"/>
    <w:rsid w:val="00A65F6B"/>
    <w:rsid w:val="00A66C76"/>
    <w:rsid w:val="00A671B8"/>
    <w:rsid w:val="00A70C75"/>
    <w:rsid w:val="00A7361D"/>
    <w:rsid w:val="00A73A2E"/>
    <w:rsid w:val="00A7442E"/>
    <w:rsid w:val="00A777A3"/>
    <w:rsid w:val="00A77EB8"/>
    <w:rsid w:val="00A823C4"/>
    <w:rsid w:val="00A83911"/>
    <w:rsid w:val="00A860C2"/>
    <w:rsid w:val="00A8695B"/>
    <w:rsid w:val="00A869CA"/>
    <w:rsid w:val="00A91718"/>
    <w:rsid w:val="00A94F3F"/>
    <w:rsid w:val="00A976ED"/>
    <w:rsid w:val="00A9773C"/>
    <w:rsid w:val="00AA11D5"/>
    <w:rsid w:val="00AA1BCC"/>
    <w:rsid w:val="00AA26B3"/>
    <w:rsid w:val="00AA40F3"/>
    <w:rsid w:val="00AA4858"/>
    <w:rsid w:val="00AA6438"/>
    <w:rsid w:val="00AA6A85"/>
    <w:rsid w:val="00AA7E46"/>
    <w:rsid w:val="00AB0FA4"/>
    <w:rsid w:val="00AB1CD0"/>
    <w:rsid w:val="00AC00A2"/>
    <w:rsid w:val="00AC1E55"/>
    <w:rsid w:val="00AC421F"/>
    <w:rsid w:val="00AC5772"/>
    <w:rsid w:val="00AC5EC7"/>
    <w:rsid w:val="00AC7377"/>
    <w:rsid w:val="00AC7C2D"/>
    <w:rsid w:val="00AD0323"/>
    <w:rsid w:val="00AD128F"/>
    <w:rsid w:val="00AD56DD"/>
    <w:rsid w:val="00AD6829"/>
    <w:rsid w:val="00AE12ED"/>
    <w:rsid w:val="00AE2591"/>
    <w:rsid w:val="00AE3A35"/>
    <w:rsid w:val="00AE55E3"/>
    <w:rsid w:val="00AE6EA6"/>
    <w:rsid w:val="00AF0C9A"/>
    <w:rsid w:val="00AF147F"/>
    <w:rsid w:val="00AF5E94"/>
    <w:rsid w:val="00AF659B"/>
    <w:rsid w:val="00B11EA6"/>
    <w:rsid w:val="00B1200B"/>
    <w:rsid w:val="00B2012B"/>
    <w:rsid w:val="00B20144"/>
    <w:rsid w:val="00B2081A"/>
    <w:rsid w:val="00B20925"/>
    <w:rsid w:val="00B24680"/>
    <w:rsid w:val="00B26C3B"/>
    <w:rsid w:val="00B2799B"/>
    <w:rsid w:val="00B30EE5"/>
    <w:rsid w:val="00B3157A"/>
    <w:rsid w:val="00B32F82"/>
    <w:rsid w:val="00B37B43"/>
    <w:rsid w:val="00B40339"/>
    <w:rsid w:val="00B40547"/>
    <w:rsid w:val="00B436F0"/>
    <w:rsid w:val="00B43F62"/>
    <w:rsid w:val="00B440AA"/>
    <w:rsid w:val="00B457A2"/>
    <w:rsid w:val="00B45FE3"/>
    <w:rsid w:val="00B47EC0"/>
    <w:rsid w:val="00B51196"/>
    <w:rsid w:val="00B524F4"/>
    <w:rsid w:val="00B61395"/>
    <w:rsid w:val="00B617BD"/>
    <w:rsid w:val="00B61C23"/>
    <w:rsid w:val="00B626BB"/>
    <w:rsid w:val="00B64171"/>
    <w:rsid w:val="00B71CB0"/>
    <w:rsid w:val="00B724A3"/>
    <w:rsid w:val="00B77733"/>
    <w:rsid w:val="00B809FA"/>
    <w:rsid w:val="00B8236F"/>
    <w:rsid w:val="00B82B83"/>
    <w:rsid w:val="00B8424D"/>
    <w:rsid w:val="00B86FF6"/>
    <w:rsid w:val="00B921A5"/>
    <w:rsid w:val="00B93CC7"/>
    <w:rsid w:val="00BA15D2"/>
    <w:rsid w:val="00BA2086"/>
    <w:rsid w:val="00BA2F97"/>
    <w:rsid w:val="00BA59DB"/>
    <w:rsid w:val="00BB3C7D"/>
    <w:rsid w:val="00BB5DBF"/>
    <w:rsid w:val="00BB69E2"/>
    <w:rsid w:val="00BB75DA"/>
    <w:rsid w:val="00BC2A24"/>
    <w:rsid w:val="00BC33B8"/>
    <w:rsid w:val="00BC33FA"/>
    <w:rsid w:val="00BC5319"/>
    <w:rsid w:val="00BD34A0"/>
    <w:rsid w:val="00BD435C"/>
    <w:rsid w:val="00BD5A1A"/>
    <w:rsid w:val="00BE1D31"/>
    <w:rsid w:val="00BE3D5A"/>
    <w:rsid w:val="00BE4C32"/>
    <w:rsid w:val="00BE631D"/>
    <w:rsid w:val="00BE66A6"/>
    <w:rsid w:val="00BF59F1"/>
    <w:rsid w:val="00BF7165"/>
    <w:rsid w:val="00C033D7"/>
    <w:rsid w:val="00C0503C"/>
    <w:rsid w:val="00C06B0F"/>
    <w:rsid w:val="00C12DCC"/>
    <w:rsid w:val="00C13826"/>
    <w:rsid w:val="00C13C49"/>
    <w:rsid w:val="00C141BC"/>
    <w:rsid w:val="00C15366"/>
    <w:rsid w:val="00C171C3"/>
    <w:rsid w:val="00C177B6"/>
    <w:rsid w:val="00C2010D"/>
    <w:rsid w:val="00C216E6"/>
    <w:rsid w:val="00C216FD"/>
    <w:rsid w:val="00C23C1B"/>
    <w:rsid w:val="00C247FF"/>
    <w:rsid w:val="00C24D1D"/>
    <w:rsid w:val="00C30172"/>
    <w:rsid w:val="00C315DB"/>
    <w:rsid w:val="00C32CB6"/>
    <w:rsid w:val="00C331B1"/>
    <w:rsid w:val="00C34042"/>
    <w:rsid w:val="00C362BE"/>
    <w:rsid w:val="00C37051"/>
    <w:rsid w:val="00C5102A"/>
    <w:rsid w:val="00C511C2"/>
    <w:rsid w:val="00C51B1C"/>
    <w:rsid w:val="00C547D7"/>
    <w:rsid w:val="00C624B1"/>
    <w:rsid w:val="00C65712"/>
    <w:rsid w:val="00C6626B"/>
    <w:rsid w:val="00C66DD3"/>
    <w:rsid w:val="00C7007D"/>
    <w:rsid w:val="00C72D95"/>
    <w:rsid w:val="00C73DA9"/>
    <w:rsid w:val="00C75522"/>
    <w:rsid w:val="00C76D33"/>
    <w:rsid w:val="00C80F79"/>
    <w:rsid w:val="00C83566"/>
    <w:rsid w:val="00C83A3C"/>
    <w:rsid w:val="00C872D2"/>
    <w:rsid w:val="00C9056B"/>
    <w:rsid w:val="00C90E48"/>
    <w:rsid w:val="00C92693"/>
    <w:rsid w:val="00C95F35"/>
    <w:rsid w:val="00CA1A29"/>
    <w:rsid w:val="00CA4F35"/>
    <w:rsid w:val="00CA6B9C"/>
    <w:rsid w:val="00CA6F5D"/>
    <w:rsid w:val="00CA73E8"/>
    <w:rsid w:val="00CB0304"/>
    <w:rsid w:val="00CB087D"/>
    <w:rsid w:val="00CB54C2"/>
    <w:rsid w:val="00CB618E"/>
    <w:rsid w:val="00CB6813"/>
    <w:rsid w:val="00CC0D37"/>
    <w:rsid w:val="00CC0D89"/>
    <w:rsid w:val="00CC114B"/>
    <w:rsid w:val="00CC1E4E"/>
    <w:rsid w:val="00CC3D5B"/>
    <w:rsid w:val="00CD0721"/>
    <w:rsid w:val="00CD28C8"/>
    <w:rsid w:val="00CD469B"/>
    <w:rsid w:val="00CE0EEA"/>
    <w:rsid w:val="00CE5E42"/>
    <w:rsid w:val="00CF38DB"/>
    <w:rsid w:val="00CF41BC"/>
    <w:rsid w:val="00CF5BAC"/>
    <w:rsid w:val="00CF5D73"/>
    <w:rsid w:val="00CF5E84"/>
    <w:rsid w:val="00D032D4"/>
    <w:rsid w:val="00D03E42"/>
    <w:rsid w:val="00D06E36"/>
    <w:rsid w:val="00D0756C"/>
    <w:rsid w:val="00D07A57"/>
    <w:rsid w:val="00D12CC7"/>
    <w:rsid w:val="00D136D1"/>
    <w:rsid w:val="00D141F4"/>
    <w:rsid w:val="00D20CF8"/>
    <w:rsid w:val="00D22648"/>
    <w:rsid w:val="00D250F9"/>
    <w:rsid w:val="00D267D6"/>
    <w:rsid w:val="00D313CD"/>
    <w:rsid w:val="00D347B1"/>
    <w:rsid w:val="00D34C6F"/>
    <w:rsid w:val="00D466CA"/>
    <w:rsid w:val="00D4762E"/>
    <w:rsid w:val="00D47E4A"/>
    <w:rsid w:val="00D50186"/>
    <w:rsid w:val="00D55BAA"/>
    <w:rsid w:val="00D63FD3"/>
    <w:rsid w:val="00D64CD6"/>
    <w:rsid w:val="00D66B04"/>
    <w:rsid w:val="00D6770D"/>
    <w:rsid w:val="00D728DD"/>
    <w:rsid w:val="00D72DE2"/>
    <w:rsid w:val="00D83723"/>
    <w:rsid w:val="00D8392D"/>
    <w:rsid w:val="00D83990"/>
    <w:rsid w:val="00D85D01"/>
    <w:rsid w:val="00D97A94"/>
    <w:rsid w:val="00DA18DB"/>
    <w:rsid w:val="00DA20D9"/>
    <w:rsid w:val="00DA54CB"/>
    <w:rsid w:val="00DB199D"/>
    <w:rsid w:val="00DB1A87"/>
    <w:rsid w:val="00DB1F01"/>
    <w:rsid w:val="00DB21E9"/>
    <w:rsid w:val="00DB26AE"/>
    <w:rsid w:val="00DC0B4C"/>
    <w:rsid w:val="00DC15DC"/>
    <w:rsid w:val="00DC24FD"/>
    <w:rsid w:val="00DC2D07"/>
    <w:rsid w:val="00DC3D69"/>
    <w:rsid w:val="00DC52DE"/>
    <w:rsid w:val="00DC5A82"/>
    <w:rsid w:val="00DC6848"/>
    <w:rsid w:val="00DC68F0"/>
    <w:rsid w:val="00DC7C68"/>
    <w:rsid w:val="00DD3099"/>
    <w:rsid w:val="00DD30BF"/>
    <w:rsid w:val="00DD3888"/>
    <w:rsid w:val="00DD54B5"/>
    <w:rsid w:val="00DE06B2"/>
    <w:rsid w:val="00DE2995"/>
    <w:rsid w:val="00DE5AAC"/>
    <w:rsid w:val="00DE5BA9"/>
    <w:rsid w:val="00DF3FCC"/>
    <w:rsid w:val="00DF492F"/>
    <w:rsid w:val="00DF59ED"/>
    <w:rsid w:val="00DF6FAA"/>
    <w:rsid w:val="00E05C74"/>
    <w:rsid w:val="00E05DE8"/>
    <w:rsid w:val="00E0621F"/>
    <w:rsid w:val="00E106FC"/>
    <w:rsid w:val="00E12001"/>
    <w:rsid w:val="00E13098"/>
    <w:rsid w:val="00E13476"/>
    <w:rsid w:val="00E14F23"/>
    <w:rsid w:val="00E1509B"/>
    <w:rsid w:val="00E1621C"/>
    <w:rsid w:val="00E16D91"/>
    <w:rsid w:val="00E205EF"/>
    <w:rsid w:val="00E2250F"/>
    <w:rsid w:val="00E24317"/>
    <w:rsid w:val="00E2715C"/>
    <w:rsid w:val="00E32805"/>
    <w:rsid w:val="00E3434F"/>
    <w:rsid w:val="00E36D5A"/>
    <w:rsid w:val="00E3751C"/>
    <w:rsid w:val="00E37A88"/>
    <w:rsid w:val="00E40339"/>
    <w:rsid w:val="00E40941"/>
    <w:rsid w:val="00E416FC"/>
    <w:rsid w:val="00E43178"/>
    <w:rsid w:val="00E43CBB"/>
    <w:rsid w:val="00E45184"/>
    <w:rsid w:val="00E46B9A"/>
    <w:rsid w:val="00E474C9"/>
    <w:rsid w:val="00E51FEA"/>
    <w:rsid w:val="00E526A0"/>
    <w:rsid w:val="00E5775E"/>
    <w:rsid w:val="00E60D50"/>
    <w:rsid w:val="00E6627A"/>
    <w:rsid w:val="00E722A4"/>
    <w:rsid w:val="00E7439B"/>
    <w:rsid w:val="00E75A2F"/>
    <w:rsid w:val="00E8063A"/>
    <w:rsid w:val="00E86DB9"/>
    <w:rsid w:val="00E93762"/>
    <w:rsid w:val="00E952B3"/>
    <w:rsid w:val="00E97427"/>
    <w:rsid w:val="00EA11AD"/>
    <w:rsid w:val="00EA423B"/>
    <w:rsid w:val="00EA4519"/>
    <w:rsid w:val="00EA53AC"/>
    <w:rsid w:val="00EA6D9D"/>
    <w:rsid w:val="00EA6E6F"/>
    <w:rsid w:val="00EB1A84"/>
    <w:rsid w:val="00EB54AF"/>
    <w:rsid w:val="00EB5A42"/>
    <w:rsid w:val="00EB7DC1"/>
    <w:rsid w:val="00EC12D4"/>
    <w:rsid w:val="00EC1EE9"/>
    <w:rsid w:val="00EC28F4"/>
    <w:rsid w:val="00EC4392"/>
    <w:rsid w:val="00EC481B"/>
    <w:rsid w:val="00EC4CE9"/>
    <w:rsid w:val="00EC4F99"/>
    <w:rsid w:val="00ED0BF4"/>
    <w:rsid w:val="00ED275D"/>
    <w:rsid w:val="00ED3998"/>
    <w:rsid w:val="00EE0F62"/>
    <w:rsid w:val="00EE2048"/>
    <w:rsid w:val="00EE2269"/>
    <w:rsid w:val="00EE2E59"/>
    <w:rsid w:val="00EF39AF"/>
    <w:rsid w:val="00F007D9"/>
    <w:rsid w:val="00F0233E"/>
    <w:rsid w:val="00F02886"/>
    <w:rsid w:val="00F03D86"/>
    <w:rsid w:val="00F0498C"/>
    <w:rsid w:val="00F06A09"/>
    <w:rsid w:val="00F20E5D"/>
    <w:rsid w:val="00F21C62"/>
    <w:rsid w:val="00F22BD8"/>
    <w:rsid w:val="00F22D61"/>
    <w:rsid w:val="00F2527F"/>
    <w:rsid w:val="00F26BEC"/>
    <w:rsid w:val="00F31E2A"/>
    <w:rsid w:val="00F34778"/>
    <w:rsid w:val="00F42D46"/>
    <w:rsid w:val="00F4391C"/>
    <w:rsid w:val="00F43CF4"/>
    <w:rsid w:val="00F44B39"/>
    <w:rsid w:val="00F455C6"/>
    <w:rsid w:val="00F45717"/>
    <w:rsid w:val="00F45B1E"/>
    <w:rsid w:val="00F46019"/>
    <w:rsid w:val="00F462D7"/>
    <w:rsid w:val="00F47D7D"/>
    <w:rsid w:val="00F51B22"/>
    <w:rsid w:val="00F53E70"/>
    <w:rsid w:val="00F54EF9"/>
    <w:rsid w:val="00F56F55"/>
    <w:rsid w:val="00F62B09"/>
    <w:rsid w:val="00F62B8F"/>
    <w:rsid w:val="00F71340"/>
    <w:rsid w:val="00F71359"/>
    <w:rsid w:val="00F72AD4"/>
    <w:rsid w:val="00F73997"/>
    <w:rsid w:val="00F74A22"/>
    <w:rsid w:val="00F77EAE"/>
    <w:rsid w:val="00F8454A"/>
    <w:rsid w:val="00F93053"/>
    <w:rsid w:val="00F96E12"/>
    <w:rsid w:val="00F9732B"/>
    <w:rsid w:val="00F97CA5"/>
    <w:rsid w:val="00FA352A"/>
    <w:rsid w:val="00FA6CFE"/>
    <w:rsid w:val="00FA6E92"/>
    <w:rsid w:val="00FA7CF5"/>
    <w:rsid w:val="00FB2351"/>
    <w:rsid w:val="00FC1A88"/>
    <w:rsid w:val="00FC6D0F"/>
    <w:rsid w:val="00FC79BB"/>
    <w:rsid w:val="00FD7B74"/>
    <w:rsid w:val="00FE0BCB"/>
    <w:rsid w:val="00FE7944"/>
    <w:rsid w:val="00FF1089"/>
    <w:rsid w:val="00FF144B"/>
    <w:rsid w:val="00FF2BC1"/>
    <w:rsid w:val="00FF2F6C"/>
    <w:rsid w:val="00FF3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D69"/>
    <w:rPr>
      <w:noProof/>
      <w:lang w:val="en-US" w:eastAsia="en-US"/>
    </w:rPr>
  </w:style>
  <w:style w:type="paragraph" w:styleId="Heading1">
    <w:name w:val="heading 1"/>
    <w:basedOn w:val="Normal"/>
    <w:next w:val="Normal"/>
    <w:qFormat/>
    <w:rsid w:val="00DC3D69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DC3D69"/>
    <w:pPr>
      <w:keepNext/>
      <w:widowControl w:val="0"/>
      <w:tabs>
        <w:tab w:val="left" w:pos="-720"/>
      </w:tabs>
      <w:suppressAutoHyphens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3D69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qFormat/>
    <w:rsid w:val="00DC3D69"/>
    <w:pPr>
      <w:keepNext/>
      <w:widowControl w:val="0"/>
      <w:tabs>
        <w:tab w:val="left" w:pos="-720"/>
        <w:tab w:val="right" w:pos="540"/>
        <w:tab w:val="right" w:pos="810"/>
        <w:tab w:val="right" w:pos="990"/>
        <w:tab w:val="right" w:pos="1350"/>
        <w:tab w:val="right" w:pos="1800"/>
        <w:tab w:val="right" w:pos="2340"/>
      </w:tabs>
      <w:suppressAutoHyphens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C3D69"/>
    <w:pPr>
      <w:tabs>
        <w:tab w:val="left" w:pos="-720"/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</w:tabs>
      <w:suppressAutoHyphens/>
    </w:pPr>
    <w:rPr>
      <w:sz w:val="24"/>
    </w:rPr>
  </w:style>
  <w:style w:type="paragraph" w:customStyle="1" w:styleId="NameAndAddress">
    <w:name w:val="NameAndAddress"/>
    <w:basedOn w:val="Normal"/>
    <w:next w:val="Normal"/>
    <w:rsid w:val="00DC3D69"/>
    <w:rPr>
      <w:rFonts w:ascii="Arial" w:hAnsi="Arial"/>
      <w:i/>
      <w:sz w:val="24"/>
    </w:rPr>
  </w:style>
  <w:style w:type="paragraph" w:customStyle="1" w:styleId="HeaderAndSeparator">
    <w:name w:val="HeaderAndSeparator"/>
    <w:basedOn w:val="Normal"/>
    <w:next w:val="Normal"/>
    <w:rsid w:val="00DC3D69"/>
    <w:pPr>
      <w:pBdr>
        <w:top w:val="single" w:sz="6" w:space="6" w:color="auto"/>
        <w:bottom w:val="single" w:sz="6" w:space="6" w:color="auto"/>
      </w:pBdr>
      <w:spacing w:before="240" w:after="240"/>
      <w:jc w:val="center"/>
    </w:pPr>
    <w:rPr>
      <w:rFonts w:ascii="Arial" w:hAnsi="Arial"/>
      <w:smallCaps/>
      <w:spacing w:val="40"/>
      <w:sz w:val="32"/>
    </w:rPr>
  </w:style>
  <w:style w:type="paragraph" w:customStyle="1" w:styleId="CompanyNameAndAddress">
    <w:name w:val="CompanyNameAndAddress"/>
    <w:basedOn w:val="Normal"/>
    <w:next w:val="Normal"/>
    <w:rsid w:val="00DC3D69"/>
    <w:pPr>
      <w:tabs>
        <w:tab w:val="right" w:pos="8640"/>
      </w:tabs>
    </w:pPr>
    <w:rPr>
      <w:rFonts w:ascii="Arial" w:hAnsi="Arial"/>
      <w:sz w:val="24"/>
    </w:rPr>
  </w:style>
  <w:style w:type="paragraph" w:customStyle="1" w:styleId="Position">
    <w:name w:val="Position"/>
    <w:basedOn w:val="Normal"/>
    <w:rsid w:val="00DC3D69"/>
    <w:pPr>
      <w:ind w:left="720"/>
    </w:pPr>
    <w:rPr>
      <w:rFonts w:ascii="Arial" w:hAnsi="Arial"/>
      <w:i/>
      <w:sz w:val="24"/>
    </w:rPr>
  </w:style>
  <w:style w:type="paragraph" w:customStyle="1" w:styleId="ProjectNameAndAddress">
    <w:name w:val="ProjectNameAndAddress"/>
    <w:basedOn w:val="CompanyNameAndAddress"/>
    <w:rsid w:val="00DC3D69"/>
    <w:pPr>
      <w:tabs>
        <w:tab w:val="clear" w:pos="8640"/>
        <w:tab w:val="right" w:pos="8280"/>
      </w:tabs>
      <w:ind w:left="720"/>
    </w:pPr>
  </w:style>
  <w:style w:type="paragraph" w:customStyle="1" w:styleId="ProjectDescription">
    <w:name w:val="ProjectDescription"/>
    <w:basedOn w:val="ProjectNameAndAddress"/>
    <w:next w:val="Normal"/>
    <w:rsid w:val="00DC3D69"/>
    <w:rPr>
      <w:i/>
    </w:rPr>
  </w:style>
  <w:style w:type="paragraph" w:customStyle="1" w:styleId="Skills">
    <w:name w:val="Skills"/>
    <w:basedOn w:val="CompanyNameAndAddress"/>
    <w:rsid w:val="00DC3D69"/>
    <w:pPr>
      <w:tabs>
        <w:tab w:val="left" w:pos="2880"/>
      </w:tabs>
      <w:spacing w:before="120"/>
      <w:ind w:left="2880" w:hanging="2880"/>
    </w:pPr>
  </w:style>
  <w:style w:type="paragraph" w:styleId="BodyText">
    <w:name w:val="Body Text"/>
    <w:basedOn w:val="Normal"/>
    <w:link w:val="BodyTextChar"/>
    <w:rsid w:val="00DC3D69"/>
    <w:pPr>
      <w:jc w:val="both"/>
    </w:pPr>
    <w:rPr>
      <w:noProof w:val="0"/>
      <w:sz w:val="24"/>
      <w:lang w:val="en-GB"/>
    </w:rPr>
  </w:style>
  <w:style w:type="paragraph" w:styleId="BodyTextIndent">
    <w:name w:val="Body Text Indent"/>
    <w:basedOn w:val="Normal"/>
    <w:rsid w:val="00DC3D69"/>
    <w:pPr>
      <w:ind w:left="720"/>
    </w:pPr>
  </w:style>
  <w:style w:type="character" w:styleId="Hyperlink">
    <w:name w:val="Hyperlink"/>
    <w:rsid w:val="00DC3D69"/>
    <w:rPr>
      <w:color w:val="0000FF"/>
      <w:u w:val="single"/>
    </w:rPr>
  </w:style>
  <w:style w:type="character" w:styleId="FollowedHyperlink">
    <w:name w:val="FollowedHyperlink"/>
    <w:rsid w:val="00DC3D69"/>
    <w:rPr>
      <w:color w:val="800080"/>
      <w:u w:val="single"/>
    </w:rPr>
  </w:style>
  <w:style w:type="paragraph" w:styleId="NormalWeb">
    <w:name w:val="Normal (Web)"/>
    <w:basedOn w:val="Normal"/>
    <w:uiPriority w:val="99"/>
    <w:rsid w:val="00DC3D6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semiHidden/>
    <w:rsid w:val="00DC3D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24519"/>
    <w:pPr>
      <w:tabs>
        <w:tab w:val="center" w:pos="4680"/>
        <w:tab w:val="right" w:pos="9360"/>
      </w:tabs>
    </w:pPr>
  </w:style>
  <w:style w:type="paragraph" w:styleId="DocumentMap">
    <w:name w:val="Document Map"/>
    <w:basedOn w:val="Normal"/>
    <w:semiHidden/>
    <w:rsid w:val="00DC3D69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024519"/>
  </w:style>
  <w:style w:type="paragraph" w:styleId="Footer">
    <w:name w:val="footer"/>
    <w:basedOn w:val="Normal"/>
    <w:link w:val="FooterChar"/>
    <w:uiPriority w:val="99"/>
    <w:rsid w:val="000245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519"/>
  </w:style>
  <w:style w:type="table" w:styleId="TableGrid">
    <w:name w:val="Table Grid"/>
    <w:basedOn w:val="TableNormal"/>
    <w:rsid w:val="008D4A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8D4A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D4AB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odyTextChar">
    <w:name w:val="Body Text Char"/>
    <w:link w:val="BodyText"/>
    <w:rsid w:val="00766139"/>
    <w:rPr>
      <w:sz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5728C9"/>
    <w:pPr>
      <w:ind w:left="720"/>
      <w:contextualSpacing/>
    </w:pPr>
    <w:rPr>
      <w:rFonts w:ascii="Tms Rmn" w:hAnsi="Tms Rmn"/>
      <w:lang w:val="de-CH"/>
    </w:rPr>
  </w:style>
  <w:style w:type="character" w:styleId="Strong">
    <w:name w:val="Strong"/>
    <w:uiPriority w:val="22"/>
    <w:qFormat/>
    <w:rsid w:val="008168AB"/>
    <w:rPr>
      <w:b/>
      <w:bCs/>
    </w:rPr>
  </w:style>
  <w:style w:type="paragraph" w:customStyle="1" w:styleId="Style1">
    <w:name w:val="Style1"/>
    <w:basedOn w:val="NoSpacing"/>
    <w:rsid w:val="003E0AE6"/>
    <w:pPr>
      <w:suppressAutoHyphens/>
      <w:spacing w:before="60" w:after="60"/>
    </w:pPr>
    <w:rPr>
      <w:rFonts w:ascii="Arial" w:eastAsia="Gill Sans MT" w:hAnsi="Arial"/>
      <w:color w:val="000000"/>
      <w:lang w:val="en-US" w:eastAsia="ar-SA"/>
    </w:rPr>
  </w:style>
  <w:style w:type="paragraph" w:styleId="NoSpacing">
    <w:name w:val="No Spacing"/>
    <w:uiPriority w:val="1"/>
    <w:qFormat/>
    <w:rsid w:val="003E0AE6"/>
    <w:rPr>
      <w:lang w:val="en-GB" w:eastAsia="en-US"/>
    </w:rPr>
  </w:style>
  <w:style w:type="character" w:styleId="SubtleReference">
    <w:name w:val="Subtle Reference"/>
    <w:qFormat/>
    <w:rsid w:val="003E0AE6"/>
    <w:rPr>
      <w:rFonts w:cs="Times New Roman"/>
      <w:color w:val="737373"/>
      <w:sz w:val="24"/>
      <w:szCs w:val="20"/>
      <w:u w:val="single"/>
    </w:rPr>
  </w:style>
  <w:style w:type="paragraph" w:customStyle="1" w:styleId="Bodytext0">
    <w:name w:val="Body text"/>
    <w:aliases w:val="b"/>
    <w:basedOn w:val="Normal"/>
    <w:rsid w:val="0057493A"/>
    <w:pPr>
      <w:tabs>
        <w:tab w:val="left" w:pos="216"/>
      </w:tabs>
      <w:suppressAutoHyphens/>
      <w:spacing w:after="200" w:line="264" w:lineRule="exact"/>
      <w:jc w:val="both"/>
    </w:pPr>
    <w:rPr>
      <w:rFonts w:ascii="Arial" w:hAnsi="Arial"/>
    </w:rPr>
  </w:style>
  <w:style w:type="paragraph" w:customStyle="1" w:styleId="ExperienceBlockChar">
    <w:name w:val="Experience_Block Char"/>
    <w:basedOn w:val="Normal"/>
    <w:link w:val="ExperienceBlockCharChar1"/>
    <w:rsid w:val="0096420C"/>
    <w:pPr>
      <w:widowControl w:val="0"/>
      <w:adjustRightInd w:val="0"/>
      <w:spacing w:after="60"/>
      <w:ind w:left="1267" w:right="360"/>
      <w:textAlignment w:val="baseline"/>
    </w:pPr>
    <w:rPr>
      <w:rFonts w:ascii="Verdana" w:hAnsi="Verdana"/>
      <w:noProof w:val="0"/>
    </w:rPr>
  </w:style>
  <w:style w:type="character" w:customStyle="1" w:styleId="ExperienceBlockCharChar1">
    <w:name w:val="Experience_Block Char Char1"/>
    <w:link w:val="ExperienceBlockChar"/>
    <w:locked/>
    <w:rsid w:val="0096420C"/>
    <w:rPr>
      <w:rFonts w:ascii="Verdana" w:hAnsi="Verdana"/>
    </w:rPr>
  </w:style>
  <w:style w:type="paragraph" w:customStyle="1" w:styleId="projectdetails">
    <w:name w:val="projectdetails"/>
    <w:basedOn w:val="Normal"/>
    <w:rsid w:val="0096420C"/>
    <w:rPr>
      <w:rFonts w:ascii="Verdana" w:hAnsi="Verdana"/>
      <w:spacing w:val="-2"/>
    </w:rPr>
  </w:style>
  <w:style w:type="paragraph" w:customStyle="1" w:styleId="ProjectDetails0">
    <w:name w:val="Project Details"/>
    <w:basedOn w:val="Normal"/>
    <w:rsid w:val="00E526A0"/>
    <w:pPr>
      <w:tabs>
        <w:tab w:val="center" w:pos="5040"/>
        <w:tab w:val="right" w:pos="9360"/>
      </w:tabs>
    </w:pPr>
    <w:rPr>
      <w:rFonts w:ascii="Verdana" w:hAnsi="Verdana" w:cs="Arial"/>
      <w:spacing w:val="-2"/>
    </w:rPr>
  </w:style>
  <w:style w:type="paragraph" w:customStyle="1" w:styleId="ProjectName">
    <w:name w:val="Project Name"/>
    <w:basedOn w:val="Normal"/>
    <w:rsid w:val="001811BE"/>
    <w:pPr>
      <w:tabs>
        <w:tab w:val="center" w:pos="5040"/>
        <w:tab w:val="right" w:pos="9360"/>
      </w:tabs>
    </w:pPr>
    <w:rPr>
      <w:rFonts w:ascii="Verdana" w:hAnsi="Verdana" w:cs="Arial"/>
      <w:b/>
      <w:spacing w:val="-2"/>
      <w:u w:val="single"/>
    </w:rPr>
  </w:style>
  <w:style w:type="paragraph" w:customStyle="1" w:styleId="Default">
    <w:name w:val="Default"/>
    <w:rsid w:val="001811BE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7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noProof w:val="0"/>
    </w:rPr>
  </w:style>
  <w:style w:type="character" w:customStyle="1" w:styleId="HTMLPreformattedChar">
    <w:name w:val="HTML Preformatted Char"/>
    <w:link w:val="HTMLPreformatted"/>
    <w:uiPriority w:val="99"/>
    <w:rsid w:val="003E7FCD"/>
    <w:rPr>
      <w:rFonts w:ascii="Courier New" w:hAnsi="Courier New" w:cs="Courier New"/>
    </w:rPr>
  </w:style>
  <w:style w:type="paragraph" w:customStyle="1" w:styleId="CogCVMainBullet">
    <w:name w:val="Cog CV Main Bullet"/>
    <w:basedOn w:val="Normal"/>
    <w:autoRedefine/>
    <w:rsid w:val="00C247FF"/>
    <w:pPr>
      <w:numPr>
        <w:numId w:val="27"/>
      </w:numPr>
      <w:spacing w:before="40" w:after="40"/>
      <w:jc w:val="both"/>
    </w:pPr>
    <w:rPr>
      <w:rFonts w:ascii="Arial" w:hAnsi="Arial" w:cs="Arial"/>
      <w:bCs/>
      <w:snapToGrid w:val="0"/>
      <w:szCs w:val="24"/>
      <w:lang w:val="en-GB"/>
    </w:rPr>
  </w:style>
  <w:style w:type="character" w:customStyle="1" w:styleId="apple-style-span">
    <w:name w:val="apple-style-span"/>
    <w:basedOn w:val="DefaultParagraphFont"/>
    <w:rsid w:val="00D4762E"/>
  </w:style>
  <w:style w:type="character" w:customStyle="1" w:styleId="apple-converted-space">
    <w:name w:val="apple-converted-space"/>
    <w:basedOn w:val="DefaultParagraphFont"/>
    <w:rsid w:val="0080132A"/>
  </w:style>
  <w:style w:type="character" w:customStyle="1" w:styleId="Heading2Char">
    <w:name w:val="Heading 2 Char"/>
    <w:link w:val="Heading2"/>
    <w:rsid w:val="0080132A"/>
    <w:rPr>
      <w:b/>
      <w:noProof/>
      <w:sz w:val="24"/>
      <w:lang w:val="en-US" w:eastAsia="en-US"/>
    </w:rPr>
  </w:style>
  <w:style w:type="character" w:styleId="Emphasis">
    <w:name w:val="Emphasis"/>
    <w:uiPriority w:val="20"/>
    <w:qFormat/>
    <w:rsid w:val="00F56F55"/>
    <w:rPr>
      <w:i/>
      <w:iCs/>
    </w:rPr>
  </w:style>
  <w:style w:type="paragraph" w:styleId="Title">
    <w:name w:val="Title"/>
    <w:basedOn w:val="Normal"/>
    <w:link w:val="TitleChar"/>
    <w:qFormat/>
    <w:rsid w:val="009C1AF2"/>
    <w:pPr>
      <w:widowControl w:val="0"/>
      <w:shd w:val="clear" w:color="FFFFFF" w:fill="FFFFFF"/>
      <w:suppressAutoHyphens/>
      <w:jc w:val="center"/>
    </w:pPr>
    <w:rPr>
      <w:rFonts w:ascii="Arial" w:hAnsi="Arial"/>
      <w:b/>
      <w:noProof w:val="0"/>
    </w:rPr>
  </w:style>
  <w:style w:type="character" w:customStyle="1" w:styleId="TitleChar">
    <w:name w:val="Title Char"/>
    <w:link w:val="Title"/>
    <w:rsid w:val="009C1AF2"/>
    <w:rPr>
      <w:rFonts w:ascii="Arial" w:hAnsi="Arial"/>
      <w:b/>
      <w:shd w:val="clear" w:color="FFFFFF" w:fill="FFFFFF"/>
    </w:rPr>
  </w:style>
  <w:style w:type="character" w:customStyle="1" w:styleId="ListParagraphChar">
    <w:name w:val="List Paragraph Char"/>
    <w:link w:val="ListParagraph"/>
    <w:uiPriority w:val="34"/>
    <w:rsid w:val="0098718C"/>
    <w:rPr>
      <w:rFonts w:ascii="Tms Rmn" w:hAnsi="Tms Rmn"/>
      <w:noProof/>
      <w:lang w:val="de-CH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4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ESUM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8446C-9295-47DC-9AE3-C5BE7D40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RESUME1.DOT</Template>
  <TotalTime>26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Srinivas Mohandas</vt:lpstr>
    </vt:vector>
  </TitlesOfParts>
  <Company>Mindlance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Srinivas Mohandas</dc:title>
  <dc:creator>Das, S.M (Cognizant)</dc:creator>
  <cp:lastModifiedBy>Windows User</cp:lastModifiedBy>
  <cp:revision>26</cp:revision>
  <cp:lastPrinted>2008-01-17T03:03:00Z</cp:lastPrinted>
  <dcterms:created xsi:type="dcterms:W3CDTF">2019-01-29T14:23:00Z</dcterms:created>
  <dcterms:modified xsi:type="dcterms:W3CDTF">2019-07-05T07:05:00Z</dcterms:modified>
</cp:coreProperties>
</file>